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293" w:rsidP="00CB5002" w:rsidRDefault="00D95293" w14:paraId="238D2067" w14:textId="612BD83B">
      <w:pPr>
        <w:pStyle w:val="Heading1"/>
        <w:numPr>
          <w:numId w:val="0"/>
        </w:numPr>
      </w:pPr>
      <w:r w:rsidR="1D1C39E8">
        <w:rPr/>
        <w:t>chapter</w:t>
      </w:r>
      <w:r w:rsidR="1D1C39E8">
        <w:rPr/>
        <w:t xml:space="preserve"> 11: QUESTIONS</w:t>
      </w:r>
    </w:p>
    <w:p w:rsidR="0021317A" w:rsidP="0021317A" w:rsidRDefault="0021317A" w14:paraId="7820E342" w14:textId="77777777"/>
    <w:p w:rsidR="0078130A" w:rsidP="00E922A8" w:rsidRDefault="006C07DF" w14:paraId="25E592CE" w14:textId="54092136">
      <w:pPr>
        <w:rPr>
          <w:b/>
        </w:rPr>
      </w:pPr>
      <w:r>
        <w:rPr>
          <w:b/>
        </w:rPr>
        <w:t xml:space="preserve">IMPORTANT: </w:t>
      </w:r>
      <w:r w:rsidRPr="006C07DF" w:rsidR="00B209FB">
        <w:rPr>
          <w:b/>
        </w:rPr>
        <w:t xml:space="preserve">The following questions should be submitted individually to the relevant </w:t>
      </w:r>
      <w:r w:rsidR="00C924D7">
        <w:rPr>
          <w:b/>
        </w:rPr>
        <w:t xml:space="preserve">Practical11 </w:t>
      </w:r>
      <w:r w:rsidRPr="006C07DF" w:rsidR="00B209FB">
        <w:rPr>
          <w:b/>
        </w:rPr>
        <w:t>questions within</w:t>
      </w:r>
      <w:r w:rsidRPr="006C07DF" w:rsidR="000C4296">
        <w:rPr>
          <w:b/>
        </w:rPr>
        <w:t xml:space="preserve"> </w:t>
      </w:r>
      <w:r w:rsidRPr="006C07DF" w:rsidR="00B209FB">
        <w:rPr>
          <w:b/>
        </w:rPr>
        <w:t>repl.it</w:t>
      </w:r>
      <w:r w:rsidR="00AE68AE">
        <w:rPr>
          <w:b/>
        </w:rPr>
        <w:t xml:space="preserve">. </w:t>
      </w:r>
      <w:r w:rsidR="00294FA6">
        <w:rPr>
          <w:b/>
        </w:rPr>
        <w:t xml:space="preserve">The outline class below can be used </w:t>
      </w:r>
      <w:r w:rsidR="00E922A8">
        <w:rPr>
          <w:b/>
        </w:rPr>
        <w:t xml:space="preserve">in </w:t>
      </w:r>
      <w:proofErr w:type="spellStart"/>
      <w:r w:rsidR="00E922A8">
        <w:rPr>
          <w:b/>
        </w:rPr>
        <w:t>Netbeans</w:t>
      </w:r>
      <w:proofErr w:type="spellEnd"/>
      <w:r w:rsidR="00E922A8">
        <w:rPr>
          <w:b/>
        </w:rPr>
        <w:t xml:space="preserve"> to </w:t>
      </w:r>
      <w:r w:rsidR="00502F50">
        <w:rPr>
          <w:b/>
        </w:rPr>
        <w:t>work on your solutions</w:t>
      </w:r>
      <w:r w:rsidR="00E922A8">
        <w:rPr>
          <w:b/>
        </w:rPr>
        <w:t xml:space="preserve">. </w:t>
      </w:r>
      <w:r w:rsidR="00AF2A92">
        <w:rPr>
          <w:b/>
        </w:rPr>
        <w:t>Each question is worth 25% of this exercise so aim to get at least question 1 and question 2 completed.</w:t>
      </w:r>
    </w:p>
    <w:p w:rsidRPr="00F46111" w:rsidR="00E922A8" w:rsidP="00E922A8" w:rsidRDefault="00E922A8" w14:paraId="4EF12694" w14:textId="77777777"/>
    <w:p w:rsidR="00C80F17" w:rsidP="00AE68AE" w:rsidRDefault="00066B71" w14:paraId="1B7625B4" w14:textId="08130342">
      <w:pPr>
        <w:rPr>
          <w:b/>
        </w:rPr>
      </w:pPr>
      <w:r w:rsidRPr="00F46111">
        <w:rPr>
          <w:b/>
        </w:rPr>
        <w:t>Q</w:t>
      </w:r>
      <w:r w:rsidRPr="00F46111" w:rsidR="00C80F17">
        <w:rPr>
          <w:b/>
        </w:rPr>
        <w:t xml:space="preserve">uestion </w:t>
      </w:r>
      <w:r w:rsidRPr="00F46111" w:rsidR="00DC373F">
        <w:rPr>
          <w:b/>
        </w:rPr>
        <w:t>1</w:t>
      </w:r>
    </w:p>
    <w:p w:rsidRPr="00AE1B53" w:rsidR="00AE1B53" w:rsidP="00AE68AE" w:rsidRDefault="00AE1B53" w14:paraId="5C70C0BC" w14:textId="11A22F25">
      <w:pPr>
        <w:rPr>
          <w:b/>
        </w:rPr>
      </w:pPr>
      <w:r w:rsidRPr="00AE1B53">
        <w:rPr>
          <w:b/>
        </w:rPr>
        <w:t>This question assesses your understanding of the selection statement</w:t>
      </w:r>
      <w:r>
        <w:rPr>
          <w:b/>
        </w:rPr>
        <w:t xml:space="preserve"> and value methods</w:t>
      </w:r>
      <w:r w:rsidRPr="00AE1B53">
        <w:rPr>
          <w:b/>
        </w:rPr>
        <w:br/>
      </w:r>
    </w:p>
    <w:p w:rsidRPr="00B73B9E" w:rsidR="00B73B9E" w:rsidP="00B73B9E" w:rsidRDefault="00B73B9E" w14:paraId="45AD401D" w14:textId="77777777">
      <w:pPr>
        <w:shd w:val="clear" w:color="auto" w:fill="FFFFFF"/>
      </w:pPr>
      <w:r w:rsidRPr="00B73B9E">
        <w:t>Complete the divisor method so that it checks if the parameter (op) matches one of the division operators ('/' or '%') and returns the result of applying this operator to parameters a and b. For any other operator the method should return a result of 0.</w:t>
      </w:r>
    </w:p>
    <w:p w:rsidR="00FB3C71" w:rsidP="00B73B9E" w:rsidRDefault="00FB3C71" w14:paraId="4F3250EA" w14:textId="77777777">
      <w:pPr>
        <w:shd w:val="clear" w:color="auto" w:fill="FFFFFF"/>
      </w:pPr>
    </w:p>
    <w:p w:rsidRPr="00C62E7A" w:rsidR="00FB3C71" w:rsidP="00FB3C71" w:rsidRDefault="00FB3C71" w14:paraId="5856FCCB" w14:textId="16C26AEB">
      <w:pPr>
        <w:shd w:val="clear" w:color="auto" w:fill="FFFFFF"/>
        <w:rPr>
          <w:rFonts w:ascii="Consolas" w:hAnsi="Consolas" w:cs="Consolas"/>
          <w:sz w:val="20"/>
          <w:szCs w:val="20"/>
        </w:rPr>
      </w:pPr>
      <w:r w:rsidRPr="00C62E7A">
        <w:rPr>
          <w:rFonts w:ascii="Consolas" w:hAnsi="Consolas" w:cs="Consolas"/>
          <w:sz w:val="20"/>
          <w:szCs w:val="20"/>
        </w:rPr>
        <w:t xml:space="preserve">public static </w:t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 w:rsidRPr="00C62E7A"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divisor</w:t>
      </w:r>
      <w:r w:rsidRPr="00C62E7A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C62E7A"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a, char op, </w:t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b</w:t>
      </w:r>
      <w:r w:rsidRPr="00C62E7A">
        <w:rPr>
          <w:rFonts w:ascii="Consolas" w:hAnsi="Consolas" w:cs="Consolas"/>
          <w:sz w:val="20"/>
          <w:szCs w:val="20"/>
        </w:rPr>
        <w:t>) { … }</w:t>
      </w:r>
    </w:p>
    <w:p w:rsidRPr="00B73B9E" w:rsidR="00B73B9E" w:rsidP="00B73B9E" w:rsidRDefault="00B73B9E" w14:paraId="307DEC1F" w14:textId="1B776A36">
      <w:pPr>
        <w:shd w:val="clear" w:color="auto" w:fill="FFFFFF"/>
      </w:pPr>
      <w:r w:rsidRPr="00B73B9E">
        <w:br/>
      </w:r>
      <w:r w:rsidRPr="00B73B9E">
        <w:t>Some examples</w:t>
      </w:r>
      <w:r w:rsidR="0063708F">
        <w:t xml:space="preserve"> of calling the method</w:t>
      </w:r>
      <w:r w:rsidRPr="00B73B9E">
        <w:t>:</w:t>
      </w:r>
      <w:r w:rsidRPr="00B73B9E">
        <w:br/>
      </w:r>
      <w:proofErr w:type="gramStart"/>
      <w:r w:rsidRPr="00B73B9E">
        <w:t>divisor(</w:t>
      </w:r>
      <w:proofErr w:type="gramEnd"/>
      <w:r w:rsidRPr="00B73B9E">
        <w:t xml:space="preserve">6, '/', 2) will return 3 as 6 / 2 equals 3 </w:t>
      </w:r>
    </w:p>
    <w:p w:rsidRPr="00B73B9E" w:rsidR="00B73B9E" w:rsidP="00B73B9E" w:rsidRDefault="00B73B9E" w14:paraId="69D83268" w14:textId="77777777">
      <w:pPr>
        <w:shd w:val="clear" w:color="auto" w:fill="FFFFFF"/>
      </w:pPr>
      <w:proofErr w:type="gramStart"/>
      <w:r w:rsidRPr="00B73B9E">
        <w:t>divisor(</w:t>
      </w:r>
      <w:proofErr w:type="gramEnd"/>
      <w:r w:rsidRPr="00B73B9E">
        <w:t>6, '%', 2) will return 0 as 6 % 2 equals 0</w:t>
      </w:r>
    </w:p>
    <w:p w:rsidRPr="00B73B9E" w:rsidR="00B73B9E" w:rsidP="00B73B9E" w:rsidRDefault="00B73B9E" w14:paraId="2612B51F" w14:textId="77777777">
      <w:pPr>
        <w:shd w:val="clear" w:color="auto" w:fill="FFFFFF"/>
      </w:pPr>
      <w:proofErr w:type="gramStart"/>
      <w:r w:rsidRPr="00B73B9E">
        <w:t>divisor(</w:t>
      </w:r>
      <w:proofErr w:type="gramEnd"/>
      <w:r w:rsidRPr="00B73B9E">
        <w:t>6, '*', 2) will return 0 as '*' is not a divisor</w:t>
      </w:r>
    </w:p>
    <w:p w:rsidRPr="00B73B9E" w:rsidR="00C32A0E" w:rsidP="00B73B9E" w:rsidRDefault="00C32A0E" w14:paraId="7597EFDD" w14:textId="75E5553E">
      <w:pPr>
        <w:shd w:val="clear" w:color="auto" w:fill="FFFFFF"/>
      </w:pPr>
    </w:p>
    <w:p w:rsidRPr="00B80A1E" w:rsidR="00B73B9E" w:rsidP="00B73B9E" w:rsidRDefault="00B80A1E" w14:paraId="69026E1E" w14:textId="0E703455">
      <w:pPr>
        <w:shd w:val="clear" w:color="auto" w:fill="FFFFFF"/>
        <w:rPr>
          <w:b/>
        </w:rPr>
      </w:pPr>
      <w:r w:rsidRPr="00B80A1E">
        <w:rPr>
          <w:b/>
        </w:rPr>
        <w:t>Submit to repl.it Practical11-q1</w:t>
      </w:r>
    </w:p>
    <w:p w:rsidRPr="00B73B9E" w:rsidR="00B80A1E" w:rsidP="00B73B9E" w:rsidRDefault="00B80A1E" w14:paraId="01945376" w14:textId="77777777">
      <w:pPr>
        <w:shd w:val="clear" w:color="auto" w:fill="FFFFFF"/>
      </w:pPr>
    </w:p>
    <w:p w:rsidR="00AE1B53" w:rsidP="00F46111" w:rsidRDefault="00AE1B53" w14:paraId="540685A0" w14:textId="77777777">
      <w:pPr>
        <w:shd w:val="clear" w:color="auto" w:fill="FFFFFF"/>
        <w:rPr>
          <w:b/>
        </w:rPr>
      </w:pPr>
    </w:p>
    <w:p w:rsidR="00AE1B53" w:rsidP="00F46111" w:rsidRDefault="00AE1B53" w14:paraId="75F149D8" w14:textId="77777777">
      <w:pPr>
        <w:shd w:val="clear" w:color="auto" w:fill="FFFFFF"/>
        <w:rPr>
          <w:b/>
        </w:rPr>
      </w:pPr>
    </w:p>
    <w:p w:rsidR="00AE1B53" w:rsidP="00F46111" w:rsidRDefault="00AE1B53" w14:paraId="69A55DF9" w14:textId="77777777">
      <w:pPr>
        <w:shd w:val="clear" w:color="auto" w:fill="FFFFFF"/>
        <w:rPr>
          <w:b/>
        </w:rPr>
      </w:pPr>
    </w:p>
    <w:p w:rsidR="000C4296" w:rsidP="00F46111" w:rsidRDefault="003E2AAF" w14:paraId="034E9461" w14:textId="44AADB21">
      <w:pPr>
        <w:shd w:val="clear" w:color="auto" w:fill="FFFFFF"/>
        <w:rPr>
          <w:b/>
        </w:rPr>
      </w:pPr>
      <w:r w:rsidRPr="00F46111">
        <w:rPr>
          <w:b/>
        </w:rPr>
        <w:t>Question 2</w:t>
      </w:r>
    </w:p>
    <w:p w:rsidRPr="00AE1B53" w:rsidR="00AE1B53" w:rsidP="00AE1B53" w:rsidRDefault="00AE1B53" w14:paraId="176854CB" w14:textId="13F7F8FB">
      <w:pPr>
        <w:shd w:val="clear" w:color="auto" w:fill="FFFFFF"/>
        <w:rPr>
          <w:b/>
        </w:rPr>
      </w:pPr>
      <w:r w:rsidRPr="00AE1B53">
        <w:rPr>
          <w:b/>
        </w:rPr>
        <w:t>This question assesses your understanding of array</w:t>
      </w:r>
      <w:r w:rsidR="000D4748">
        <w:rPr>
          <w:b/>
        </w:rPr>
        <w:t>s, array</w:t>
      </w:r>
      <w:r w:rsidRPr="00AE1B53">
        <w:rPr>
          <w:b/>
        </w:rPr>
        <w:t xml:space="preserve"> indexes and accessing array elements</w:t>
      </w:r>
    </w:p>
    <w:p w:rsidRPr="00F46111" w:rsidR="00AE1B53" w:rsidP="00F46111" w:rsidRDefault="00AE1B53" w14:paraId="4F4B50D1" w14:textId="77777777">
      <w:pPr>
        <w:shd w:val="clear" w:color="auto" w:fill="FFFFFF"/>
        <w:rPr>
          <w:b/>
        </w:rPr>
      </w:pPr>
    </w:p>
    <w:p w:rsidR="0078130A" w:rsidP="0078130A" w:rsidRDefault="0078130A" w14:paraId="0BD6BCF9" w14:textId="412AE37B">
      <w:pPr>
        <w:shd w:val="clear" w:color="auto" w:fill="FFFFFF"/>
      </w:pPr>
      <w:r w:rsidRPr="00F46111">
        <w:t>C</w:t>
      </w:r>
      <w:r w:rsidRPr="0078130A">
        <w:t xml:space="preserve">omplete the </w:t>
      </w:r>
      <w:proofErr w:type="spellStart"/>
      <w:r w:rsidRPr="0078130A">
        <w:t>firstLastSame</w:t>
      </w:r>
      <w:proofErr w:type="spellEnd"/>
      <w:r w:rsidRPr="0078130A">
        <w:t xml:space="preserve"> method so that</w:t>
      </w:r>
      <w:r w:rsidR="006442A6">
        <w:t xml:space="preserve"> it checks if the </w:t>
      </w:r>
      <w:r w:rsidRPr="0063708F" w:rsidR="006442A6">
        <w:rPr>
          <w:u w:val="single"/>
        </w:rPr>
        <w:t>first</w:t>
      </w:r>
      <w:r w:rsidR="006442A6">
        <w:t xml:space="preserve"> and </w:t>
      </w:r>
      <w:r w:rsidRPr="0063708F" w:rsidR="006442A6">
        <w:rPr>
          <w:u w:val="single"/>
        </w:rPr>
        <w:t>last</w:t>
      </w:r>
      <w:r w:rsidR="006442A6">
        <w:t xml:space="preserve"> elements in the array parameter (data) are the same (equal). If so then the method should return true otherwise return false</w:t>
      </w:r>
    </w:p>
    <w:p w:rsidR="00C62E7A" w:rsidP="0078130A" w:rsidRDefault="00C62E7A" w14:paraId="2565BD6D" w14:textId="4B20CCF9">
      <w:pPr>
        <w:shd w:val="clear" w:color="auto" w:fill="FFFFFF"/>
      </w:pPr>
    </w:p>
    <w:p w:rsidRPr="00C62E7A" w:rsidR="00C62E7A" w:rsidP="0078130A" w:rsidRDefault="00C62E7A" w14:paraId="44644625" w14:textId="62D8B546">
      <w:pPr>
        <w:shd w:val="clear" w:color="auto" w:fill="FFFFFF"/>
        <w:rPr>
          <w:rFonts w:ascii="Consolas" w:hAnsi="Consolas" w:cs="Consolas"/>
          <w:sz w:val="20"/>
          <w:szCs w:val="20"/>
        </w:rPr>
      </w:pPr>
      <w:r w:rsidRPr="00C62E7A">
        <w:rPr>
          <w:rFonts w:ascii="Consolas" w:hAnsi="Consolas" w:cs="Consolas"/>
          <w:sz w:val="20"/>
          <w:szCs w:val="20"/>
        </w:rPr>
        <w:t xml:space="preserve">public static </w:t>
      </w:r>
      <w:proofErr w:type="spellStart"/>
      <w:r w:rsidRPr="00C62E7A">
        <w:rPr>
          <w:rFonts w:ascii="Consolas" w:hAnsi="Consolas" w:cs="Consolas"/>
          <w:sz w:val="20"/>
          <w:szCs w:val="20"/>
        </w:rPr>
        <w:t>boolean</w:t>
      </w:r>
      <w:proofErr w:type="spellEnd"/>
      <w:r w:rsidRPr="00C62E7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62E7A">
        <w:rPr>
          <w:rFonts w:ascii="Consolas" w:hAnsi="Consolas" w:cs="Consolas"/>
          <w:sz w:val="20"/>
          <w:szCs w:val="20"/>
        </w:rPr>
        <w:t>firstLastSame</w:t>
      </w:r>
      <w:proofErr w:type="spellEnd"/>
      <w:r w:rsidRPr="00C62E7A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C62E7A">
        <w:rPr>
          <w:rFonts w:ascii="Consolas" w:hAnsi="Consolas" w:cs="Consolas"/>
          <w:sz w:val="20"/>
          <w:szCs w:val="20"/>
        </w:rPr>
        <w:t>int</w:t>
      </w:r>
      <w:proofErr w:type="spellEnd"/>
      <w:r w:rsidRPr="00C62E7A">
        <w:rPr>
          <w:rFonts w:ascii="Consolas" w:hAnsi="Consolas" w:cs="Consolas"/>
          <w:sz w:val="20"/>
          <w:szCs w:val="20"/>
        </w:rPr>
        <w:t>[</w:t>
      </w:r>
      <w:proofErr w:type="gramEnd"/>
      <w:r w:rsidRPr="00C62E7A">
        <w:rPr>
          <w:rFonts w:ascii="Consolas" w:hAnsi="Consolas" w:cs="Consolas"/>
          <w:sz w:val="20"/>
          <w:szCs w:val="20"/>
        </w:rPr>
        <w:t>] data) { … }</w:t>
      </w:r>
    </w:p>
    <w:p w:rsidR="006442A6" w:rsidP="0078130A" w:rsidRDefault="006442A6" w14:paraId="292AF5F0" w14:textId="1C7DD39C">
      <w:pPr>
        <w:shd w:val="clear" w:color="auto" w:fill="FFFFFF"/>
      </w:pPr>
    </w:p>
    <w:p w:rsidR="00AE523A" w:rsidP="0078130A" w:rsidRDefault="00AE523A" w14:paraId="222BD8F9" w14:textId="4135376F">
      <w:pPr>
        <w:shd w:val="clear" w:color="auto" w:fill="FFFFFF"/>
      </w:pPr>
      <w:r>
        <w:t>Some examples</w:t>
      </w:r>
      <w:r w:rsidR="0063708F">
        <w:t xml:space="preserve"> of calling the method</w:t>
      </w:r>
      <w:r>
        <w:t>:</w:t>
      </w:r>
    </w:p>
    <w:p w:rsidR="009F0137" w:rsidP="0078130A" w:rsidRDefault="006442A6" w14:paraId="276BFC5B" w14:textId="5E6C6508">
      <w:pPr>
        <w:shd w:val="clear" w:color="auto" w:fill="FFFFFF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 a = { 1,</w:t>
      </w:r>
      <w:r w:rsidR="009F0137">
        <w:t xml:space="preserve"> </w:t>
      </w:r>
      <w:r>
        <w:t>2,</w:t>
      </w:r>
      <w:r w:rsidR="009F0137">
        <w:t xml:space="preserve"> </w:t>
      </w:r>
      <w:r>
        <w:t>3</w:t>
      </w:r>
      <w:r w:rsidR="009F0137">
        <w:t xml:space="preserve"> </w:t>
      </w:r>
      <w:r>
        <w:t>}</w:t>
      </w:r>
      <w:r w:rsidR="009F0137">
        <w:t xml:space="preserve">;      </w:t>
      </w:r>
      <w:r w:rsidR="009F0137">
        <w:tab/>
      </w:r>
      <w:proofErr w:type="spellStart"/>
      <w:r w:rsidR="009F0137">
        <w:t>int</w:t>
      </w:r>
      <w:proofErr w:type="spellEnd"/>
      <w:r w:rsidR="009F0137">
        <w:t>[] b = { 1, 2, 3, 1 };</w:t>
      </w:r>
    </w:p>
    <w:p w:rsidR="00AE523A" w:rsidP="0078130A" w:rsidRDefault="00AE523A" w14:paraId="09593E54" w14:textId="77777777">
      <w:pPr>
        <w:shd w:val="clear" w:color="auto" w:fill="FFFFFF"/>
      </w:pPr>
    </w:p>
    <w:p w:rsidR="00AE523A" w:rsidP="0078130A" w:rsidRDefault="00AE523A" w14:paraId="529995A3" w14:textId="25B6C52F">
      <w:pPr>
        <w:shd w:val="clear" w:color="auto" w:fill="FFFFFF"/>
      </w:pPr>
      <w:proofErr w:type="spellStart"/>
      <w:r>
        <w:t>firstLastSame</w:t>
      </w:r>
      <w:proofErr w:type="spellEnd"/>
      <w:r>
        <w:t xml:space="preserve">(a) would return false as </w:t>
      </w:r>
      <w:r w:rsidR="00F616AA">
        <w:t>first element (</w:t>
      </w:r>
      <w:r>
        <w:t>1</w:t>
      </w:r>
      <w:r w:rsidR="00F616AA">
        <w:t>)</w:t>
      </w:r>
      <w:r>
        <w:t xml:space="preserve"> and</w:t>
      </w:r>
      <w:r w:rsidR="00F616AA">
        <w:t xml:space="preserve"> last element</w:t>
      </w:r>
      <w:r>
        <w:t xml:space="preserve"> </w:t>
      </w:r>
      <w:r w:rsidR="00F616AA">
        <w:t>(</w:t>
      </w:r>
      <w:r>
        <w:t>3</w:t>
      </w:r>
      <w:r w:rsidR="00F616AA">
        <w:t>)</w:t>
      </w:r>
      <w:r>
        <w:t xml:space="preserve"> are not equal</w:t>
      </w:r>
    </w:p>
    <w:p w:rsidRPr="00F46111" w:rsidR="006442A6" w:rsidP="0078130A" w:rsidRDefault="00AE523A" w14:paraId="0C772A3B" w14:textId="7D6050A7">
      <w:pPr>
        <w:shd w:val="clear" w:color="auto" w:fill="FFFFFF"/>
      </w:pPr>
      <w:proofErr w:type="spellStart"/>
      <w:r>
        <w:t>firstLastSame</w:t>
      </w:r>
      <w:proofErr w:type="spellEnd"/>
      <w:r>
        <w:t>(b) would return true</w:t>
      </w:r>
      <w:r w:rsidR="006442A6">
        <w:t xml:space="preserve"> </w:t>
      </w:r>
      <w:r>
        <w:t xml:space="preserve">as </w:t>
      </w:r>
      <w:r w:rsidR="00F616AA">
        <w:t>first element (</w:t>
      </w:r>
      <w:r>
        <w:t>1</w:t>
      </w:r>
      <w:r w:rsidR="00F616AA">
        <w:t>)</w:t>
      </w:r>
      <w:r>
        <w:t xml:space="preserve"> and </w:t>
      </w:r>
      <w:r w:rsidR="00F616AA">
        <w:t>last element (</w:t>
      </w:r>
      <w:r>
        <w:t>1</w:t>
      </w:r>
      <w:r w:rsidR="00F616AA">
        <w:t>)</w:t>
      </w:r>
      <w:r>
        <w:t xml:space="preserve"> are equal</w:t>
      </w:r>
    </w:p>
    <w:p w:rsidRPr="00B80A1E" w:rsidR="00B80A1E" w:rsidP="00B80A1E" w:rsidRDefault="0078130A" w14:paraId="63674272" w14:textId="24850CC2">
      <w:pPr>
        <w:shd w:val="clear" w:color="auto" w:fill="FFFFFF"/>
        <w:rPr>
          <w:b/>
        </w:rPr>
      </w:pPr>
      <w:r w:rsidRPr="0078130A">
        <w:br/>
      </w:r>
      <w:r w:rsidRPr="00B80A1E" w:rsidR="00B80A1E">
        <w:rPr>
          <w:b/>
        </w:rPr>
        <w:t>Submit to repl.it Practical11-q</w:t>
      </w:r>
      <w:r w:rsidR="00B80A1E">
        <w:rPr>
          <w:b/>
        </w:rPr>
        <w:t>2</w:t>
      </w:r>
    </w:p>
    <w:p w:rsidR="009556C9" w:rsidP="0078130A" w:rsidRDefault="009556C9" w14:paraId="6C6B8C24" w14:textId="77777777">
      <w:pPr>
        <w:shd w:val="clear" w:color="auto" w:fill="FFFFFF"/>
        <w:rPr>
          <w:b/>
        </w:rPr>
      </w:pPr>
    </w:p>
    <w:p w:rsidR="00C32A0E" w:rsidRDefault="00C32A0E" w14:paraId="4CF149D7" w14:textId="77777777">
      <w:pPr>
        <w:rPr>
          <w:b/>
        </w:rPr>
      </w:pPr>
      <w:r>
        <w:rPr>
          <w:b/>
        </w:rPr>
        <w:br w:type="page"/>
      </w:r>
    </w:p>
    <w:p w:rsidR="007840F1" w:rsidP="0078130A" w:rsidRDefault="007840F1" w14:paraId="52AEB7B2" w14:textId="2436375E">
      <w:pPr>
        <w:shd w:val="clear" w:color="auto" w:fill="FFFFFF"/>
        <w:rPr>
          <w:b/>
        </w:rPr>
      </w:pPr>
      <w:r w:rsidRPr="007840F1">
        <w:rPr>
          <w:b/>
        </w:rPr>
        <w:lastRenderedPageBreak/>
        <w:t>Question 3</w:t>
      </w:r>
    </w:p>
    <w:p w:rsidRPr="000D4748" w:rsidR="000D4748" w:rsidP="000D4748" w:rsidRDefault="000D4748" w14:paraId="6C8B982A" w14:textId="7D128EAF">
      <w:pPr>
        <w:shd w:val="clear" w:color="auto" w:fill="FFFFFF"/>
        <w:rPr>
          <w:b/>
        </w:rPr>
      </w:pPr>
      <w:r w:rsidRPr="000D4748">
        <w:rPr>
          <w:b/>
        </w:rPr>
        <w:t>This question assesses your understanding of counter</w:t>
      </w:r>
      <w:r>
        <w:rPr>
          <w:b/>
        </w:rPr>
        <w:t>-</w:t>
      </w:r>
      <w:bookmarkStart w:name="_GoBack" w:id="0"/>
      <w:bookmarkEnd w:id="0"/>
      <w:r w:rsidRPr="000D4748">
        <w:rPr>
          <w:b/>
        </w:rPr>
        <w:t>controlled loops</w:t>
      </w:r>
    </w:p>
    <w:p w:rsidRPr="00AE68AE" w:rsidR="000D4748" w:rsidP="0078130A" w:rsidRDefault="000D4748" w14:paraId="4EF6C90B" w14:textId="77777777">
      <w:pPr>
        <w:shd w:val="clear" w:color="auto" w:fill="FFFFFF"/>
      </w:pPr>
    </w:p>
    <w:p w:rsidR="00BB00C8" w:rsidP="00BB00C8" w:rsidRDefault="00BB00C8" w14:paraId="2566468E" w14:textId="31FA9690">
      <w:pPr>
        <w:shd w:val="clear" w:color="auto" w:fill="FFFFFF"/>
      </w:pPr>
      <w:r>
        <w:t xml:space="preserve">Complete the method </w:t>
      </w:r>
      <w:proofErr w:type="spellStart"/>
      <w:r>
        <w:t>countBelow</w:t>
      </w:r>
      <w:proofErr w:type="spellEnd"/>
      <w:r>
        <w:t xml:space="preserve"> so that it counts the number of elements in the parameter array (data) are </w:t>
      </w:r>
      <w:r w:rsidRPr="00FB3C71">
        <w:rPr>
          <w:u w:val="single"/>
        </w:rPr>
        <w:t>less than</w:t>
      </w:r>
      <w:r>
        <w:t xml:space="preserve"> the parameter </w:t>
      </w:r>
      <w:r w:rsidR="006442A6">
        <w:t>(</w:t>
      </w:r>
      <w:proofErr w:type="spellStart"/>
      <w:r w:rsidR="006442A6">
        <w:t>val</w:t>
      </w:r>
      <w:proofErr w:type="spellEnd"/>
      <w:r w:rsidR="006442A6">
        <w:t>)</w:t>
      </w:r>
      <w:r w:rsidR="00FB4980">
        <w:t xml:space="preserve"> and returns this </w:t>
      </w:r>
      <w:r w:rsidR="00FB3C71">
        <w:t xml:space="preserve">count </w:t>
      </w:r>
      <w:r w:rsidR="00FB4980">
        <w:t>as the method result</w:t>
      </w:r>
    </w:p>
    <w:p w:rsidR="00C62E7A" w:rsidP="00BB00C8" w:rsidRDefault="00C62E7A" w14:paraId="7F81C88C" w14:textId="30F7A370">
      <w:pPr>
        <w:shd w:val="clear" w:color="auto" w:fill="FFFFFF"/>
      </w:pPr>
    </w:p>
    <w:p w:rsidRPr="00C62E7A" w:rsidR="00C62E7A" w:rsidP="00C62E7A" w:rsidRDefault="00C62E7A" w14:paraId="3BF675E4" w14:textId="39D81292">
      <w:pPr>
        <w:shd w:val="clear" w:color="auto" w:fill="FFFFFF"/>
        <w:rPr>
          <w:rFonts w:ascii="Consolas" w:hAnsi="Consolas" w:cs="Consolas"/>
          <w:sz w:val="20"/>
          <w:szCs w:val="20"/>
        </w:rPr>
      </w:pPr>
      <w:r w:rsidRPr="00C62E7A">
        <w:rPr>
          <w:rFonts w:ascii="Consolas" w:hAnsi="Consolas" w:cs="Consolas"/>
          <w:sz w:val="20"/>
          <w:szCs w:val="20"/>
        </w:rPr>
        <w:t xml:space="preserve">public static </w:t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 w:rsidRPr="00C62E7A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countBelow</w:t>
      </w:r>
      <w:proofErr w:type="spellEnd"/>
      <w:r w:rsidRPr="00C62E7A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val</w:t>
      </w:r>
      <w:proofErr w:type="spellEnd"/>
      <w:r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C62E7A">
        <w:rPr>
          <w:rFonts w:ascii="Consolas" w:hAnsi="Consolas" w:cs="Consolas"/>
          <w:sz w:val="20"/>
          <w:szCs w:val="20"/>
        </w:rPr>
        <w:t>int</w:t>
      </w:r>
      <w:proofErr w:type="spellEnd"/>
      <w:r w:rsidRPr="00C62E7A">
        <w:rPr>
          <w:rFonts w:ascii="Consolas" w:hAnsi="Consolas" w:cs="Consolas"/>
          <w:sz w:val="20"/>
          <w:szCs w:val="20"/>
        </w:rPr>
        <w:t>[] data) { … }</w:t>
      </w:r>
    </w:p>
    <w:p w:rsidR="00C62E7A" w:rsidP="00BB00C8" w:rsidRDefault="00C62E7A" w14:paraId="2745CDD7" w14:textId="77777777">
      <w:pPr>
        <w:shd w:val="clear" w:color="auto" w:fill="FFFFFF"/>
      </w:pPr>
    </w:p>
    <w:p w:rsidR="00FB4980" w:rsidP="00BB00C8" w:rsidRDefault="00AE68AE" w14:paraId="6E4B5114" w14:textId="05934BFF">
      <w:pPr>
        <w:shd w:val="clear" w:color="auto" w:fill="FFFFFF"/>
      </w:pPr>
      <w:r>
        <w:t>Some</w:t>
      </w:r>
      <w:r w:rsidR="00FB4980">
        <w:t xml:space="preserve"> example</w:t>
      </w:r>
      <w:r>
        <w:t>s:</w:t>
      </w:r>
    </w:p>
    <w:p w:rsidR="00BB00C8" w:rsidP="00BB00C8" w:rsidRDefault="00BB00C8" w14:paraId="6D98DC26" w14:textId="734D829D">
      <w:pPr>
        <w:shd w:val="clear" w:color="auto" w:fill="FFFFFF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 a = {10, 2, 13, 4};</w:t>
      </w:r>
    </w:p>
    <w:p w:rsidR="00BB00C8" w:rsidP="00BB00C8" w:rsidRDefault="00BB00C8" w14:paraId="1C429DB6" w14:textId="77777777">
      <w:pPr>
        <w:shd w:val="clear" w:color="auto" w:fill="FFFFFF"/>
      </w:pPr>
    </w:p>
    <w:p w:rsidR="00BB00C8" w:rsidP="00BB00C8" w:rsidRDefault="00BB00C8" w14:paraId="42A904FE" w14:textId="77777777">
      <w:pPr>
        <w:shd w:val="clear" w:color="auto" w:fill="FFFFFF"/>
      </w:pPr>
      <w:proofErr w:type="spellStart"/>
      <w:proofErr w:type="gramStart"/>
      <w:r>
        <w:t>countBelow</w:t>
      </w:r>
      <w:proofErr w:type="spellEnd"/>
      <w:r>
        <w:t>(</w:t>
      </w:r>
      <w:proofErr w:type="gramEnd"/>
      <w:r>
        <w:t xml:space="preserve">4, a) will return 1 as there is only one number (2) in this array less than 4 </w:t>
      </w:r>
    </w:p>
    <w:p w:rsidR="00BB00C8" w:rsidP="00BB00C8" w:rsidRDefault="001E6D44" w14:paraId="69314EC0" w14:textId="76BCA2A7">
      <w:pPr>
        <w:shd w:val="clear" w:color="auto" w:fill="FFFFFF"/>
      </w:pPr>
      <w:proofErr w:type="spellStart"/>
      <w:proofErr w:type="gramStart"/>
      <w:r>
        <w:t>countBelow</w:t>
      </w:r>
      <w:proofErr w:type="spellEnd"/>
      <w:r>
        <w:t>(</w:t>
      </w:r>
      <w:proofErr w:type="gramEnd"/>
      <w:r>
        <w:t xml:space="preserve">2, a) will return 0 as there are no numbers </w:t>
      </w:r>
      <w:r w:rsidR="00A87E48">
        <w:t>in this array less than 2</w:t>
      </w:r>
    </w:p>
    <w:p w:rsidR="006928B0" w:rsidP="00BB00C8" w:rsidRDefault="006928B0" w14:paraId="2C84CF04" w14:textId="77777777">
      <w:pPr>
        <w:shd w:val="clear" w:color="auto" w:fill="FFFFFF"/>
      </w:pPr>
    </w:p>
    <w:p w:rsidR="006928B0" w:rsidP="00BB00C8" w:rsidRDefault="00B80A1E" w14:paraId="12C06031" w14:textId="77777777">
      <w:pPr>
        <w:shd w:val="clear" w:color="auto" w:fill="FFFFFF"/>
        <w:rPr>
          <w:b/>
        </w:rPr>
      </w:pPr>
      <w:r w:rsidRPr="00B80A1E">
        <w:rPr>
          <w:b/>
        </w:rPr>
        <w:t>Submit to repl.it Practical11-q</w:t>
      </w:r>
      <w:r>
        <w:rPr>
          <w:b/>
        </w:rPr>
        <w:t>3</w:t>
      </w:r>
    </w:p>
    <w:p w:rsidR="006928B0" w:rsidP="00BB00C8" w:rsidRDefault="006928B0" w14:paraId="4CB30008" w14:textId="77777777">
      <w:pPr>
        <w:shd w:val="clear" w:color="auto" w:fill="FFFFFF"/>
        <w:rPr>
          <w:b/>
        </w:rPr>
      </w:pPr>
    </w:p>
    <w:p w:rsidR="006928B0" w:rsidP="00BB00C8" w:rsidRDefault="006928B0" w14:paraId="0A5B34F5" w14:textId="77777777">
      <w:pPr>
        <w:shd w:val="clear" w:color="auto" w:fill="FFFFFF"/>
        <w:rPr>
          <w:b/>
        </w:rPr>
      </w:pPr>
    </w:p>
    <w:p w:rsidR="00BD1757" w:rsidP="00BB00C8" w:rsidRDefault="00A87E48" w14:paraId="48C600B1" w14:textId="7A78E0F6">
      <w:pPr>
        <w:shd w:val="clear" w:color="auto" w:fill="FFFFFF"/>
        <w:rPr>
          <w:b/>
        </w:rPr>
      </w:pPr>
      <w:r w:rsidRPr="00A87E48">
        <w:rPr>
          <w:b/>
        </w:rPr>
        <w:t>Question 4</w:t>
      </w:r>
    </w:p>
    <w:p w:rsidR="00A87E48" w:rsidP="00BB00C8" w:rsidRDefault="00745AD1" w14:paraId="42EC503A" w14:textId="49950D29">
      <w:pPr>
        <w:shd w:val="clear" w:color="auto" w:fill="FFFFFF"/>
        <w:rPr>
          <w:b/>
        </w:rPr>
      </w:pPr>
      <w:r>
        <w:rPr>
          <w:b/>
        </w:rPr>
        <w:t>This is a challenging ques</w:t>
      </w:r>
      <w:r w:rsidR="005519B8">
        <w:rPr>
          <w:b/>
        </w:rPr>
        <w:t>tion</w:t>
      </w:r>
      <w:r w:rsidR="00BD1757">
        <w:rPr>
          <w:b/>
        </w:rPr>
        <w:t xml:space="preserve"> </w:t>
      </w:r>
      <w:r w:rsidR="006928B0">
        <w:rPr>
          <w:b/>
        </w:rPr>
        <w:t xml:space="preserve">that tests your ability to design an algorithm </w:t>
      </w:r>
      <w:r w:rsidR="00BD1757">
        <w:rPr>
          <w:b/>
        </w:rPr>
        <w:t>and not everyone will work out the solution</w:t>
      </w:r>
      <w:r w:rsidR="005B3C20">
        <w:rPr>
          <w:b/>
        </w:rPr>
        <w:t xml:space="preserve"> – and that’s ok </w:t>
      </w:r>
      <w:r w:rsidRPr="005B3C20" w:rsidR="005B3C20">
        <w:rPr>
          <w:b/>
        </w:rPr>
        <w:sym w:font="Wingdings" w:char="F04A"/>
      </w:r>
    </w:p>
    <w:p w:rsidRPr="00A87E48" w:rsidR="005519B8" w:rsidP="00BB00C8" w:rsidRDefault="005519B8" w14:paraId="45B73589" w14:textId="77777777">
      <w:pPr>
        <w:shd w:val="clear" w:color="auto" w:fill="FFFFFF"/>
        <w:rPr>
          <w:b/>
        </w:rPr>
      </w:pPr>
    </w:p>
    <w:p w:rsidR="00712FC4" w:rsidP="00712FC4" w:rsidRDefault="00712FC4" w14:paraId="30D40B0B" w14:textId="719E65E2">
      <w:pPr>
        <w:shd w:val="clear" w:color="auto" w:fill="FFFFFF"/>
      </w:pPr>
      <w:r>
        <w:t xml:space="preserve">Complete the method </w:t>
      </w:r>
      <w:proofErr w:type="spellStart"/>
      <w:r>
        <w:t>inOrder</w:t>
      </w:r>
      <w:proofErr w:type="spellEnd"/>
      <w:r>
        <w:t xml:space="preserve"> so that it verifies that each element in the array is less than or equal to the next element i.e. the elements are in sorted order</w:t>
      </w:r>
    </w:p>
    <w:p w:rsidR="00712FC4" w:rsidP="00712FC4" w:rsidRDefault="00712FC4" w14:paraId="51B8662F" w14:textId="77777777">
      <w:pPr>
        <w:shd w:val="clear" w:color="auto" w:fill="FFFFFF"/>
      </w:pPr>
    </w:p>
    <w:p w:rsidRPr="00C62E7A" w:rsidR="0081080E" w:rsidP="0081080E" w:rsidRDefault="0081080E" w14:paraId="433E3156" w14:textId="07E0949D">
      <w:pPr>
        <w:shd w:val="clear" w:color="auto" w:fill="FFFFFF"/>
        <w:rPr>
          <w:rFonts w:ascii="Consolas" w:hAnsi="Consolas" w:cs="Consolas"/>
          <w:sz w:val="20"/>
          <w:szCs w:val="20"/>
        </w:rPr>
      </w:pPr>
      <w:r w:rsidRPr="00C62E7A">
        <w:rPr>
          <w:rFonts w:ascii="Consolas" w:hAnsi="Consolas" w:cs="Consolas"/>
          <w:sz w:val="20"/>
          <w:szCs w:val="20"/>
        </w:rPr>
        <w:t xml:space="preserve">public static </w:t>
      </w:r>
      <w:proofErr w:type="spellStart"/>
      <w:r w:rsidRPr="00C62E7A">
        <w:rPr>
          <w:rFonts w:ascii="Consolas" w:hAnsi="Consolas" w:cs="Consolas"/>
          <w:sz w:val="20"/>
          <w:szCs w:val="20"/>
        </w:rPr>
        <w:t>boolean</w:t>
      </w:r>
      <w:proofErr w:type="spellEnd"/>
      <w:r w:rsidRPr="00C62E7A"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inOrder</w:t>
      </w:r>
      <w:proofErr w:type="spellEnd"/>
      <w:r w:rsidRPr="00C62E7A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C62E7A">
        <w:rPr>
          <w:rFonts w:ascii="Consolas" w:hAnsi="Consolas" w:cs="Consolas"/>
          <w:sz w:val="20"/>
          <w:szCs w:val="20"/>
        </w:rPr>
        <w:t>int</w:t>
      </w:r>
      <w:proofErr w:type="spellEnd"/>
      <w:r w:rsidRPr="00C62E7A">
        <w:rPr>
          <w:rFonts w:ascii="Consolas" w:hAnsi="Consolas" w:cs="Consolas"/>
          <w:sz w:val="20"/>
          <w:szCs w:val="20"/>
        </w:rPr>
        <w:t>[</w:t>
      </w:r>
      <w:proofErr w:type="gramEnd"/>
      <w:r w:rsidRPr="00C62E7A">
        <w:rPr>
          <w:rFonts w:ascii="Consolas" w:hAnsi="Consolas" w:cs="Consolas"/>
          <w:sz w:val="20"/>
          <w:szCs w:val="20"/>
        </w:rPr>
        <w:t>] data) { … }</w:t>
      </w:r>
    </w:p>
    <w:p w:rsidR="0081080E" w:rsidP="00712FC4" w:rsidRDefault="0081080E" w14:paraId="129041EF" w14:textId="77777777">
      <w:pPr>
        <w:shd w:val="clear" w:color="auto" w:fill="FFFFFF"/>
      </w:pPr>
    </w:p>
    <w:p w:rsidR="005B3C20" w:rsidP="00712FC4" w:rsidRDefault="0081080E" w14:paraId="70D0975B" w14:textId="0286E298">
      <w:pPr>
        <w:shd w:val="clear" w:color="auto" w:fill="FFFFFF"/>
      </w:pPr>
      <w:r>
        <w:t>Some</w:t>
      </w:r>
      <w:r w:rsidR="006C30FD">
        <w:t xml:space="preserve"> example</w:t>
      </w:r>
      <w:r>
        <w:t>s</w:t>
      </w:r>
      <w:r w:rsidR="008E41E4">
        <w:t xml:space="preserve"> of calling the method</w:t>
      </w:r>
      <w:r>
        <w:t>:</w:t>
      </w:r>
    </w:p>
    <w:p w:rsidR="006C30FD" w:rsidP="006C30FD" w:rsidRDefault="006C30FD" w14:paraId="457923D5" w14:textId="442CDDF7">
      <w:pPr>
        <w:shd w:val="clear" w:color="auto" w:fill="FFFFFF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 a  = {</w:t>
      </w:r>
      <w:r w:rsidR="00712FC4">
        <w:t xml:space="preserve">1, 2, 3 </w:t>
      </w:r>
      <w:r>
        <w:t>};</w:t>
      </w:r>
      <w:r>
        <w:tab/>
      </w:r>
      <w:r>
        <w:tab/>
      </w:r>
      <w:proofErr w:type="spellStart"/>
      <w:r>
        <w:t>int</w:t>
      </w:r>
      <w:proofErr w:type="spellEnd"/>
      <w:r>
        <w:t>[] b = { 1, 2, 3, 1 };</w:t>
      </w:r>
    </w:p>
    <w:p w:rsidR="006C30FD" w:rsidP="00712FC4" w:rsidRDefault="006C30FD" w14:paraId="3664E0F5" w14:textId="36C7DFAD">
      <w:pPr>
        <w:shd w:val="clear" w:color="auto" w:fill="FFFFFF"/>
      </w:pPr>
    </w:p>
    <w:p w:rsidR="00712FC4" w:rsidP="00712FC4" w:rsidRDefault="006C30FD" w14:paraId="2A34F3F7" w14:textId="3A9F175F">
      <w:pPr>
        <w:shd w:val="clear" w:color="auto" w:fill="FFFFFF"/>
      </w:pPr>
      <w:proofErr w:type="spellStart"/>
      <w:r>
        <w:t>inOrder</w:t>
      </w:r>
      <w:proofErr w:type="spellEnd"/>
      <w:r>
        <w:t>(a) w</w:t>
      </w:r>
      <w:r w:rsidR="00712FC4">
        <w:t>ould return true</w:t>
      </w:r>
    </w:p>
    <w:p w:rsidR="00712FC4" w:rsidP="00712FC4" w:rsidRDefault="006C30FD" w14:paraId="4C800ADE" w14:textId="652E9952">
      <w:pPr>
        <w:shd w:val="clear" w:color="auto" w:fill="FFFFFF"/>
      </w:pPr>
      <w:proofErr w:type="spellStart"/>
      <w:r>
        <w:t>inOrder</w:t>
      </w:r>
      <w:proofErr w:type="spellEnd"/>
      <w:r>
        <w:t>(b) would return false as the last element (1) is out of order</w:t>
      </w:r>
    </w:p>
    <w:p w:rsidR="00712FC4" w:rsidP="00712FC4" w:rsidRDefault="00712FC4" w14:paraId="672DD311" w14:textId="3883A1E7">
      <w:pPr>
        <w:shd w:val="clear" w:color="auto" w:fill="FFFFFF"/>
      </w:pPr>
    </w:p>
    <w:p w:rsidR="00115F1D" w:rsidP="00712FC4" w:rsidRDefault="00115F1D" w14:paraId="2CE6F3DC" w14:textId="14AA8A84">
      <w:pPr>
        <w:shd w:val="clear" w:color="auto" w:fill="FFFFFF"/>
      </w:pPr>
      <w:r>
        <w:t>The basic algorithm is:</w:t>
      </w:r>
      <w:r>
        <w:br/>
      </w:r>
    </w:p>
    <w:p w:rsidR="00115F1D" w:rsidP="00115F1D" w:rsidRDefault="00115F1D" w14:paraId="1C2E920F" w14:textId="77777777">
      <w:pPr>
        <w:shd w:val="clear" w:color="auto" w:fill="FFFFFF"/>
      </w:pPr>
      <w:r>
        <w:t xml:space="preserve">1. loop through each element in the array (apart from the last </w:t>
      </w:r>
      <w:proofErr w:type="gramStart"/>
      <w:r>
        <w:t>element)*</w:t>
      </w:r>
      <w:proofErr w:type="gramEnd"/>
      <w:r>
        <w:t xml:space="preserve">* </w:t>
      </w:r>
    </w:p>
    <w:p w:rsidR="00115F1D" w:rsidP="00115F1D" w:rsidRDefault="00115F1D" w14:paraId="41A6108E" w14:textId="77777777">
      <w:pPr>
        <w:shd w:val="clear" w:color="auto" w:fill="FFFFFF"/>
      </w:pPr>
      <w:r>
        <w:t>2. in the loop, compare current element data[</w:t>
      </w:r>
      <w:proofErr w:type="spellStart"/>
      <w:r>
        <w:t>i</w:t>
      </w:r>
      <w:proofErr w:type="spellEnd"/>
      <w:r>
        <w:t>] with the next element data[i+1} and return false if they are out of order.</w:t>
      </w:r>
    </w:p>
    <w:p w:rsidR="00115F1D" w:rsidP="00115F1D" w:rsidRDefault="00115F1D" w14:paraId="1AD5FFE4" w14:textId="77777777">
      <w:pPr>
        <w:shd w:val="clear" w:color="auto" w:fill="FFFFFF"/>
      </w:pPr>
      <w:r>
        <w:t>2. - note they are out of order if (data[</w:t>
      </w:r>
      <w:proofErr w:type="spellStart"/>
      <w:r>
        <w:t>i</w:t>
      </w:r>
      <w:proofErr w:type="spellEnd"/>
      <w:r>
        <w:t>] &gt; data[i+1]) - and by returning false the loop is terminated early.</w:t>
      </w:r>
    </w:p>
    <w:p w:rsidR="00115F1D" w:rsidP="00115F1D" w:rsidRDefault="00115F1D" w14:paraId="1EC67B50" w14:textId="77777777">
      <w:pPr>
        <w:shd w:val="clear" w:color="auto" w:fill="FFFFFF"/>
      </w:pPr>
      <w:r>
        <w:t>4. if we reach the end of the loop and have not returned early then the elements must be in order so return true</w:t>
      </w:r>
    </w:p>
    <w:p w:rsidR="00115F1D" w:rsidP="00115F1D" w:rsidRDefault="00115F1D" w14:paraId="3F75695B" w14:textId="77777777">
      <w:pPr>
        <w:shd w:val="clear" w:color="auto" w:fill="FFFFFF"/>
      </w:pPr>
    </w:p>
    <w:p w:rsidR="00712FC4" w:rsidP="00115F1D" w:rsidRDefault="00115F1D" w14:paraId="09321727" w14:textId="4F125583">
      <w:pPr>
        <w:shd w:val="clear" w:color="auto" w:fill="FFFFFF"/>
      </w:pPr>
      <w:r>
        <w:t>** Why do we not loop to last element in array. Well remember that when comparing an element with the next element (data[</w:t>
      </w:r>
      <w:proofErr w:type="spellStart"/>
      <w:r>
        <w:t>i</w:t>
      </w:r>
      <w:proofErr w:type="spellEnd"/>
      <w:r>
        <w:t>] with data[i+1]), you must ensure that your index (</w:t>
      </w:r>
      <w:proofErr w:type="spellStart"/>
      <w:r>
        <w:t>i</w:t>
      </w:r>
      <w:proofErr w:type="spellEnd"/>
      <w:r>
        <w:t>) only goes to the second last element in the array (if you go to the last element then data[i+1] will cause an out of bounds error).</w:t>
      </w:r>
    </w:p>
    <w:p w:rsidR="00712FC4" w:rsidP="00712FC4" w:rsidRDefault="00712FC4" w14:paraId="61AEE5E5" w14:textId="2CCE8D9A">
      <w:pPr>
        <w:shd w:val="clear" w:color="auto" w:fill="FFFFFF"/>
      </w:pPr>
      <w:r>
        <w:t xml:space="preserve">You can run </w:t>
      </w:r>
      <w:r w:rsidR="00D92D31">
        <w:t xml:space="preserve">the question4() method to </w:t>
      </w:r>
      <w:r>
        <w:t>check if it prints the results as expected</w:t>
      </w:r>
      <w:r w:rsidR="00D92D31">
        <w:t>.</w:t>
      </w:r>
    </w:p>
    <w:p w:rsidR="00712FC4" w:rsidP="00712FC4" w:rsidRDefault="00712FC4" w14:paraId="0DB65AE9" w14:textId="77777777">
      <w:pPr>
        <w:shd w:val="clear" w:color="auto" w:fill="FFFFFF"/>
      </w:pPr>
    </w:p>
    <w:p w:rsidRPr="00B80A1E" w:rsidR="00B80A1E" w:rsidP="00B80A1E" w:rsidRDefault="00B80A1E" w14:paraId="7C7B5AF4" w14:textId="4C026868">
      <w:pPr>
        <w:shd w:val="clear" w:color="auto" w:fill="FFFFFF"/>
        <w:rPr>
          <w:b/>
        </w:rPr>
      </w:pPr>
      <w:r w:rsidRPr="00B80A1E">
        <w:rPr>
          <w:b/>
        </w:rPr>
        <w:t>Submit to repl.it Practical11-q</w:t>
      </w:r>
      <w:r>
        <w:rPr>
          <w:b/>
        </w:rPr>
        <w:t>4</w:t>
      </w:r>
    </w:p>
    <w:p w:rsidR="00062AB5" w:rsidRDefault="00062AB5" w14:paraId="5AD9F8FE" w14:textId="1F663EB8">
      <w:pPr>
        <w:rPr>
          <w:rFonts w:ascii="Times New Roman" w:hAnsi="Times New Roman"/>
          <w:color w:val="78797A"/>
          <w:lang w:eastAsia="en-US"/>
        </w:rPr>
      </w:pPr>
      <w:r>
        <w:rPr>
          <w:rFonts w:ascii="Times New Roman" w:hAnsi="Times New Roman"/>
          <w:color w:val="78797A"/>
          <w:lang w:eastAsia="en-US"/>
        </w:rPr>
        <w:br w:type="page"/>
      </w:r>
    </w:p>
    <w:p w:rsidRPr="00062AB5" w:rsidR="00062AB5" w:rsidP="00062AB5" w:rsidRDefault="00062AB5" w14:paraId="091EBEB9" w14:textId="77777777">
      <w:pPr>
        <w:shd w:val="clear" w:color="auto" w:fill="FFFFFF"/>
        <w:rPr>
          <w:rFonts w:ascii="Times New Roman" w:hAnsi="Times New Roman"/>
          <w:color w:val="78797A"/>
          <w:lang w:eastAsia="en-US"/>
        </w:rPr>
      </w:pPr>
    </w:p>
    <w:p w:rsidRPr="00062AB5" w:rsidR="00062AB5" w:rsidP="00062AB5" w:rsidRDefault="00062AB5" w14:paraId="7B876F28" w14:textId="2F63122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public class </w:t>
      </w:r>
      <w:r w:rsidR="00177418">
        <w:rPr>
          <w:rFonts w:ascii="Consolas" w:hAnsi="Consolas" w:cs="Consolas"/>
          <w:color w:val="78797A"/>
          <w:sz w:val="20"/>
          <w:szCs w:val="20"/>
          <w:lang w:eastAsia="en-US"/>
        </w:rPr>
        <w:t>Practical11</w:t>
      </w: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{</w:t>
      </w:r>
    </w:p>
    <w:p w:rsidR="00062AB5" w:rsidP="00062AB5" w:rsidRDefault="006C23E0" w14:paraId="15C05B54" w14:textId="2FBE0591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</w:t>
      </w:r>
    </w:p>
    <w:p w:rsidR="006C23E0" w:rsidP="00062AB5" w:rsidRDefault="006C23E0" w14:paraId="27E86631" w14:textId="107DED33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// ---------- COMPLETE THESE OUTLINE METHODS -------------</w:t>
      </w:r>
    </w:p>
    <w:p w:rsidR="006C23E0" w:rsidP="00062AB5" w:rsidRDefault="006C23E0" w14:paraId="7A594FA0" w14:textId="334526B4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</w:t>
      </w:r>
    </w:p>
    <w:p w:rsidRPr="00062AB5" w:rsidR="00062AB5" w:rsidP="00062AB5" w:rsidRDefault="00062AB5" w14:paraId="54D9D78E" w14:textId="096674C4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// Question 1</w:t>
      </w:r>
    </w:p>
    <w:p w:rsidRPr="00062AB5" w:rsidR="00062AB5" w:rsidP="00062AB5" w:rsidRDefault="00062AB5" w14:paraId="0F7C5A7E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public static </w:t>
      </w:r>
      <w:proofErr w:type="spell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int</w:t>
      </w:r>
      <w:proofErr w:type="spell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</w:t>
      </w:r>
      <w:proofErr w:type="gram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divisor(</w:t>
      </w:r>
      <w:proofErr w:type="spellStart"/>
      <w:proofErr w:type="gram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int</w:t>
      </w:r>
      <w:proofErr w:type="spell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a, char op, </w:t>
      </w:r>
      <w:proofErr w:type="spell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int</w:t>
      </w:r>
      <w:proofErr w:type="spell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b) {</w:t>
      </w:r>
    </w:p>
    <w:p w:rsidRPr="00062AB5" w:rsidR="00062AB5" w:rsidP="00062AB5" w:rsidRDefault="00062AB5" w14:paraId="08D35EB5" w14:textId="11BD696B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    </w:t>
      </w:r>
      <w:r>
        <w:rPr>
          <w:rFonts w:ascii="Consolas" w:hAnsi="Consolas" w:cs="Consolas"/>
          <w:color w:val="78797A"/>
          <w:sz w:val="20"/>
          <w:szCs w:val="20"/>
          <w:lang w:eastAsia="en-US"/>
        </w:rPr>
        <w:t>// complete this method</w:t>
      </w:r>
    </w:p>
    <w:p w:rsidRPr="00062AB5" w:rsidR="00062AB5" w:rsidP="00062AB5" w:rsidRDefault="00062AB5" w14:paraId="2FE50020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}</w:t>
      </w:r>
    </w:p>
    <w:p w:rsidR="00062AB5" w:rsidP="00062AB5" w:rsidRDefault="00062AB5" w14:paraId="7F429234" w14:textId="1EA511AD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</w:t>
      </w:r>
    </w:p>
    <w:p w:rsidRPr="00062AB5" w:rsidR="00062AB5" w:rsidP="00062AB5" w:rsidRDefault="00062AB5" w14:paraId="3DA3DD95" w14:textId="21EEF50C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// Question 2</w:t>
      </w:r>
    </w:p>
    <w:p w:rsidRPr="00062AB5" w:rsidR="00062AB5" w:rsidP="00062AB5" w:rsidRDefault="00062AB5" w14:paraId="37EFD924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public static </w:t>
      </w:r>
      <w:proofErr w:type="spell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boolean</w:t>
      </w:r>
      <w:proofErr w:type="spell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</w:t>
      </w:r>
      <w:proofErr w:type="spell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firstLastSame</w:t>
      </w:r>
      <w:proofErr w:type="spell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(</w:t>
      </w:r>
      <w:proofErr w:type="spellStart"/>
      <w:proofErr w:type="gram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int</w:t>
      </w:r>
      <w:proofErr w:type="spell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[</w:t>
      </w:r>
      <w:proofErr w:type="gram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] data) {</w:t>
      </w:r>
    </w:p>
    <w:p w:rsidRPr="00062AB5" w:rsidR="00062AB5" w:rsidP="00062AB5" w:rsidRDefault="00062AB5" w14:paraId="0164D08B" w14:textId="417E202C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    </w:t>
      </w:r>
      <w:r>
        <w:rPr>
          <w:rFonts w:ascii="Consolas" w:hAnsi="Consolas" w:cs="Consolas"/>
          <w:color w:val="78797A"/>
          <w:sz w:val="20"/>
          <w:szCs w:val="20"/>
          <w:lang w:eastAsia="en-US"/>
        </w:rPr>
        <w:t>// complete this method</w:t>
      </w:r>
    </w:p>
    <w:p w:rsidRPr="00062AB5" w:rsidR="00062AB5" w:rsidP="00062AB5" w:rsidRDefault="00062AB5" w14:paraId="13A122D7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}</w:t>
      </w:r>
    </w:p>
    <w:p w:rsidR="00062AB5" w:rsidP="00062AB5" w:rsidRDefault="00062AB5" w14:paraId="27C24A61" w14:textId="673B9703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</w:t>
      </w:r>
    </w:p>
    <w:p w:rsidRPr="00062AB5" w:rsidR="00062AB5" w:rsidP="00062AB5" w:rsidRDefault="00062AB5" w14:paraId="741D3D21" w14:textId="7E6B4C55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// Question 3</w:t>
      </w:r>
    </w:p>
    <w:p w:rsidRPr="00062AB5" w:rsidR="00062AB5" w:rsidP="00062AB5" w:rsidRDefault="00062AB5" w14:paraId="63AC3A06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public static </w:t>
      </w:r>
      <w:proofErr w:type="spell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int</w:t>
      </w:r>
      <w:proofErr w:type="spell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</w:t>
      </w:r>
      <w:proofErr w:type="spellStart"/>
      <w:proofErr w:type="gram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countBelow</w:t>
      </w:r>
      <w:proofErr w:type="spell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(</w:t>
      </w:r>
      <w:proofErr w:type="spellStart"/>
      <w:proofErr w:type="gram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int</w:t>
      </w:r>
      <w:proofErr w:type="spell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</w:t>
      </w:r>
      <w:proofErr w:type="spell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val</w:t>
      </w:r>
      <w:proofErr w:type="spell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, </w:t>
      </w:r>
      <w:proofErr w:type="spell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int</w:t>
      </w:r>
      <w:proofErr w:type="spell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[] data) {</w:t>
      </w:r>
    </w:p>
    <w:p w:rsidRPr="00062AB5" w:rsidR="00062AB5" w:rsidP="00062AB5" w:rsidRDefault="00062AB5" w14:paraId="613AE503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    // complete this method</w:t>
      </w:r>
    </w:p>
    <w:p w:rsidRPr="00062AB5" w:rsidR="00062AB5" w:rsidP="00062AB5" w:rsidRDefault="00062AB5" w14:paraId="597F75C7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}</w:t>
      </w:r>
    </w:p>
    <w:p w:rsidR="00062AB5" w:rsidP="00062AB5" w:rsidRDefault="00062AB5" w14:paraId="09D64689" w14:textId="3EA7C88C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</w:t>
      </w:r>
    </w:p>
    <w:p w:rsidRPr="00062AB5" w:rsidR="00062AB5" w:rsidP="00062AB5" w:rsidRDefault="00062AB5" w14:paraId="45C56B3D" w14:textId="2CB7AD14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// Question 4</w:t>
      </w:r>
    </w:p>
    <w:p w:rsidRPr="00062AB5" w:rsidR="00062AB5" w:rsidP="00062AB5" w:rsidRDefault="00062AB5" w14:paraId="7C5CB72E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public static </w:t>
      </w:r>
      <w:proofErr w:type="spell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boolean</w:t>
      </w:r>
      <w:proofErr w:type="spell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</w:t>
      </w:r>
      <w:proofErr w:type="spell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inOrder</w:t>
      </w:r>
      <w:proofErr w:type="spell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(</w:t>
      </w:r>
      <w:proofErr w:type="spellStart"/>
      <w:proofErr w:type="gram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int</w:t>
      </w:r>
      <w:proofErr w:type="spell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[</w:t>
      </w:r>
      <w:proofErr w:type="gram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] data) {</w:t>
      </w:r>
    </w:p>
    <w:p w:rsidRPr="00062AB5" w:rsidR="00062AB5" w:rsidP="00062AB5" w:rsidRDefault="00062AB5" w14:paraId="293167AB" w14:textId="0E90F752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    // complete this method</w:t>
      </w:r>
    </w:p>
    <w:p w:rsidRPr="00062AB5" w:rsidR="00062AB5" w:rsidP="00062AB5" w:rsidRDefault="00062AB5" w14:paraId="6762D05A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}</w:t>
      </w:r>
    </w:p>
    <w:p w:rsidR="00062AB5" w:rsidP="00062AB5" w:rsidRDefault="00062AB5" w14:paraId="54E0069A" w14:textId="350FD09D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</w:t>
      </w:r>
    </w:p>
    <w:p w:rsidR="00177418" w:rsidP="00177418" w:rsidRDefault="00177418" w14:paraId="47B16FF0" w14:textId="16FB39EF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   </w:t>
      </w:r>
    </w:p>
    <w:p w:rsidRPr="00062AB5" w:rsidR="00177418" w:rsidP="00177418" w:rsidRDefault="00177418" w14:paraId="3EEA44FD" w14:textId="1B10D34A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// main method </w:t>
      </w:r>
    </w:p>
    <w:p w:rsidRPr="00062AB5" w:rsidR="00177418" w:rsidP="00177418" w:rsidRDefault="00177418" w14:paraId="7D20296B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public static void </w:t>
      </w:r>
      <w:proofErr w:type="gram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main(</w:t>
      </w:r>
      <w:proofErr w:type="gram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String[] </w:t>
      </w:r>
      <w:proofErr w:type="spell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args</w:t>
      </w:r>
      <w:proofErr w:type="spell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) {</w:t>
      </w:r>
    </w:p>
    <w:p w:rsidR="00177418" w:rsidP="00177418" w:rsidRDefault="00177418" w14:paraId="55E1E8E7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</w:t>
      </w:r>
    </w:p>
    <w:p w:rsidRPr="00062AB5" w:rsidR="00177418" w:rsidP="00177418" w:rsidRDefault="00177418" w14:paraId="56B0C9A5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    // CALL THE TEST METHOD FOR EACH QUESTION TO VERIFY ITS OPERATION</w:t>
      </w:r>
    </w:p>
    <w:p w:rsidRPr="00062AB5" w:rsidR="00177418" w:rsidP="00177418" w:rsidRDefault="00177418" w14:paraId="5734B614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    question1();</w:t>
      </w:r>
    </w:p>
    <w:p w:rsidRPr="00062AB5" w:rsidR="00177418" w:rsidP="00177418" w:rsidRDefault="00177418" w14:paraId="1C39EFC4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    </w:t>
      </w:r>
      <w:r>
        <w:rPr>
          <w:rFonts w:ascii="Consolas" w:hAnsi="Consolas" w:cs="Consolas"/>
          <w:color w:val="78797A"/>
          <w:sz w:val="20"/>
          <w:szCs w:val="20"/>
          <w:lang w:eastAsia="en-US"/>
        </w:rPr>
        <w:t>//</w:t>
      </w: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question2();</w:t>
      </w:r>
    </w:p>
    <w:p w:rsidRPr="00062AB5" w:rsidR="00177418" w:rsidP="00177418" w:rsidRDefault="00177418" w14:paraId="75AFE527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    </w:t>
      </w:r>
      <w:r>
        <w:rPr>
          <w:rFonts w:ascii="Consolas" w:hAnsi="Consolas" w:cs="Consolas"/>
          <w:color w:val="78797A"/>
          <w:sz w:val="20"/>
          <w:szCs w:val="20"/>
          <w:lang w:eastAsia="en-US"/>
        </w:rPr>
        <w:t>//</w:t>
      </w: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question3();</w:t>
      </w:r>
    </w:p>
    <w:p w:rsidRPr="00062AB5" w:rsidR="00177418" w:rsidP="00177418" w:rsidRDefault="00177418" w14:paraId="77F6F6C9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    </w:t>
      </w:r>
      <w:r>
        <w:rPr>
          <w:rFonts w:ascii="Consolas" w:hAnsi="Consolas" w:cs="Consolas"/>
          <w:color w:val="78797A"/>
          <w:sz w:val="20"/>
          <w:szCs w:val="20"/>
          <w:lang w:eastAsia="en-US"/>
        </w:rPr>
        <w:t>//</w:t>
      </w: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question4();</w:t>
      </w:r>
    </w:p>
    <w:p w:rsidRPr="00062AB5" w:rsidR="00177418" w:rsidP="00177418" w:rsidRDefault="00177418" w14:paraId="58667355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          </w:t>
      </w:r>
    </w:p>
    <w:p w:rsidRPr="00062AB5" w:rsidR="00177418" w:rsidP="00177418" w:rsidRDefault="00177418" w14:paraId="6D635686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}</w:t>
      </w:r>
    </w:p>
    <w:p w:rsidR="00177418" w:rsidP="00062AB5" w:rsidRDefault="00177418" w14:paraId="3AC2E509" w14:textId="61D9677B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</w:p>
    <w:p w:rsidRPr="00062AB5" w:rsidR="00177418" w:rsidP="00062AB5" w:rsidRDefault="00177418" w14:paraId="6C63B206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</w:p>
    <w:p w:rsidR="00062AB5" w:rsidP="00062AB5" w:rsidRDefault="006C23E0" w14:paraId="316A3017" w14:textId="17AFCEDD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// </w:t>
      </w:r>
      <w:proofErr w:type="gramStart"/>
      <w:r>
        <w:rPr>
          <w:rFonts w:ascii="Consolas" w:hAnsi="Consolas" w:cs="Consolas"/>
          <w:color w:val="78797A"/>
          <w:sz w:val="20"/>
          <w:szCs w:val="20"/>
          <w:lang w:eastAsia="en-US"/>
        </w:rPr>
        <w:t>----------  DON’T</w:t>
      </w:r>
      <w:proofErr w:type="gramEnd"/>
      <w:r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MODIFY </w:t>
      </w:r>
      <w:r w:rsidR="00177418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CODE </w:t>
      </w:r>
      <w:r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BELOW THIS LINE </w:t>
      </w:r>
      <w:r w:rsidR="00177418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78797A"/>
          <w:sz w:val="20"/>
          <w:szCs w:val="20"/>
          <w:lang w:eastAsia="en-US"/>
        </w:rPr>
        <w:t>----------</w:t>
      </w:r>
      <w:r w:rsidRPr="00062AB5" w:rsid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   </w:t>
      </w:r>
    </w:p>
    <w:p w:rsidRPr="00062AB5" w:rsidR="006C23E0" w:rsidP="00062AB5" w:rsidRDefault="006C23E0" w14:paraId="32D7D65E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</w:p>
    <w:p w:rsidR="006C23E0" w:rsidP="00062AB5" w:rsidRDefault="00062AB5" w14:paraId="554A40D8" w14:textId="3DBA73E3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// </w:t>
      </w:r>
      <w:r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THESE ACTION METHODS PERFORM </w:t>
      </w: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TESTS</w:t>
      </w:r>
      <w:r w:rsidR="005B1819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on EACH</w:t>
      </w:r>
      <w:r w:rsidR="006C23E0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QUESTION ABOV</w:t>
      </w:r>
      <w:r w:rsidR="00177418">
        <w:rPr>
          <w:rFonts w:ascii="Consolas" w:hAnsi="Consolas" w:cs="Consolas"/>
          <w:color w:val="78797A"/>
          <w:sz w:val="20"/>
          <w:szCs w:val="20"/>
          <w:lang w:eastAsia="en-US"/>
        </w:rPr>
        <w:t>E</w:t>
      </w:r>
    </w:p>
    <w:p w:rsidR="00177418" w:rsidP="00062AB5" w:rsidRDefault="00177418" w14:paraId="34FC9951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</w:p>
    <w:p w:rsidRPr="00062AB5" w:rsidR="00062AB5" w:rsidP="00062AB5" w:rsidRDefault="00062AB5" w14:paraId="5D28DB0F" w14:textId="3322F792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public static void question1() {</w:t>
      </w:r>
    </w:p>
    <w:p w:rsidRPr="00062AB5" w:rsidR="00062AB5" w:rsidP="00062AB5" w:rsidRDefault="00062AB5" w14:paraId="0368B57B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    </w:t>
      </w:r>
    </w:p>
    <w:p w:rsidRPr="00062AB5" w:rsidR="00062AB5" w:rsidP="00062AB5" w:rsidRDefault="00062AB5" w14:paraId="6306D9CB" w14:textId="45941B4B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    </w:t>
      </w:r>
      <w:proofErr w:type="spell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System.out.println</w:t>
      </w:r>
      <w:proofErr w:type="spell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("</w:t>
      </w:r>
      <w:r w:rsidR="0068094E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</w:t>
      </w: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\</w:t>
      </w:r>
      <w:proofErr w:type="spell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nDivisor</w:t>
      </w:r>
      <w:proofErr w:type="spell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Tests</w:t>
      </w:r>
      <w:proofErr w:type="gram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"</w:t>
      </w:r>
      <w:r w:rsidR="0068094E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</w:t>
      </w: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)</w:t>
      </w:r>
      <w:proofErr w:type="gram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;</w:t>
      </w:r>
    </w:p>
    <w:p w:rsidRPr="00062AB5" w:rsidR="00062AB5" w:rsidP="00062AB5" w:rsidRDefault="00062AB5" w14:paraId="18DE1DBC" w14:textId="5DE7E1D0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    </w:t>
      </w:r>
      <w:proofErr w:type="spell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System.out.println</w:t>
      </w:r>
      <w:proofErr w:type="spell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("</w:t>
      </w:r>
      <w:r w:rsidR="0068094E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</w:t>
      </w: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=============</w:t>
      </w:r>
      <w:proofErr w:type="gram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"</w:t>
      </w:r>
      <w:r w:rsidR="0068094E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</w:t>
      </w: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)</w:t>
      </w:r>
      <w:proofErr w:type="gram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;</w:t>
      </w:r>
    </w:p>
    <w:p w:rsidRPr="00062AB5" w:rsidR="00062AB5" w:rsidP="00062AB5" w:rsidRDefault="00062AB5" w14:paraId="1C2778BC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    </w:t>
      </w:r>
    </w:p>
    <w:p w:rsidRPr="00062AB5" w:rsidR="00062AB5" w:rsidP="00062AB5" w:rsidRDefault="00062AB5" w14:paraId="314F8A0E" w14:textId="25DBDBFD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    </w:t>
      </w:r>
      <w:proofErr w:type="spell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System.out.println</w:t>
      </w:r>
      <w:proofErr w:type="spellEnd"/>
      <w:proofErr w:type="gram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(</w:t>
      </w:r>
      <w:r w:rsidR="00207927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</w:t>
      </w: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"</w:t>
      </w:r>
      <w:proofErr w:type="gram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4</w:t>
      </w:r>
      <w:r w:rsidR="00207927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</w:t>
      </w: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/</w:t>
      </w:r>
      <w:r w:rsidR="00207927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</w:t>
      </w: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2 == " + divisor(4, '/', 2)</w:t>
      </w:r>
      <w:r w:rsidR="0068094E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</w:t>
      </w: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);</w:t>
      </w:r>
    </w:p>
    <w:p w:rsidRPr="00062AB5" w:rsidR="00062AB5" w:rsidP="00062AB5" w:rsidRDefault="00062AB5" w14:paraId="5370190C" w14:textId="3717C48B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    </w:t>
      </w:r>
      <w:proofErr w:type="spell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System.out.println</w:t>
      </w:r>
      <w:proofErr w:type="spellEnd"/>
      <w:proofErr w:type="gram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(</w:t>
      </w:r>
      <w:r w:rsidR="00207927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</w:t>
      </w: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"</w:t>
      </w:r>
      <w:proofErr w:type="gram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3</w:t>
      </w:r>
      <w:r w:rsidR="00207927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</w:t>
      </w: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%</w:t>
      </w:r>
      <w:r w:rsidR="00207927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</w:t>
      </w: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2 == " + divisor(3, '%', 2)</w:t>
      </w:r>
      <w:r w:rsidR="0068094E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</w:t>
      </w: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);</w:t>
      </w:r>
    </w:p>
    <w:p w:rsidRPr="00062AB5" w:rsidR="00062AB5" w:rsidP="00062AB5" w:rsidRDefault="00062AB5" w14:paraId="0E7DB2A9" w14:textId="09CA75D9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    </w:t>
      </w:r>
      <w:proofErr w:type="spell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System.out.println</w:t>
      </w:r>
      <w:proofErr w:type="spellEnd"/>
      <w:proofErr w:type="gram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(</w:t>
      </w:r>
      <w:r w:rsidR="00207927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</w:t>
      </w: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"</w:t>
      </w:r>
      <w:proofErr w:type="gram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3</w:t>
      </w:r>
      <w:r w:rsidR="00207927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</w:t>
      </w: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$</w:t>
      </w:r>
      <w:r w:rsidR="00207927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2</w:t>
      </w: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== " + divisor(3, '$', 2)</w:t>
      </w:r>
      <w:r w:rsidR="0068094E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</w:t>
      </w: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);</w:t>
      </w:r>
    </w:p>
    <w:p w:rsidRPr="00062AB5" w:rsidR="00062AB5" w:rsidP="00062AB5" w:rsidRDefault="00062AB5" w14:paraId="073BB3F2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    </w:t>
      </w:r>
    </w:p>
    <w:p w:rsidRPr="00062AB5" w:rsidR="00062AB5" w:rsidP="00062AB5" w:rsidRDefault="00062AB5" w14:paraId="18730762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}</w:t>
      </w:r>
    </w:p>
    <w:p w:rsidRPr="00062AB5" w:rsidR="00062AB5" w:rsidP="00062AB5" w:rsidRDefault="00062AB5" w14:paraId="0FEF047C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</w:t>
      </w:r>
    </w:p>
    <w:p w:rsidRPr="00062AB5" w:rsidR="00062AB5" w:rsidP="00062AB5" w:rsidRDefault="00062AB5" w14:paraId="5F8BC044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public static void question2() {  </w:t>
      </w:r>
    </w:p>
    <w:p w:rsidRPr="00062AB5" w:rsidR="00062AB5" w:rsidP="00062AB5" w:rsidRDefault="00062AB5" w14:paraId="0F5BEBE3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int</w:t>
      </w:r>
      <w:proofErr w:type="spell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[</w:t>
      </w:r>
      <w:proofErr w:type="gram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] a = {1, 2, 3, 1};</w:t>
      </w:r>
    </w:p>
    <w:p w:rsidRPr="00062AB5" w:rsidR="00062AB5" w:rsidP="00062AB5" w:rsidRDefault="00062AB5" w14:paraId="54752E9E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int</w:t>
      </w:r>
      <w:proofErr w:type="spell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[</w:t>
      </w:r>
      <w:proofErr w:type="gram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] b = {1, 2, 3, 4};</w:t>
      </w:r>
    </w:p>
    <w:p w:rsidRPr="00062AB5" w:rsidR="00062AB5" w:rsidP="00062AB5" w:rsidRDefault="00062AB5" w14:paraId="2E8A445B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    </w:t>
      </w:r>
    </w:p>
    <w:p w:rsidRPr="00062AB5" w:rsidR="00062AB5" w:rsidP="00062AB5" w:rsidRDefault="00062AB5" w14:paraId="096D328D" w14:textId="55BA30BA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    </w:t>
      </w:r>
      <w:proofErr w:type="spell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System.out.println</w:t>
      </w:r>
      <w:proofErr w:type="spellEnd"/>
      <w:proofErr w:type="gram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(</w:t>
      </w:r>
      <w:r w:rsidR="0068094E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</w:t>
      </w: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"</w:t>
      </w:r>
      <w:proofErr w:type="gram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\</w:t>
      </w:r>
      <w:proofErr w:type="spell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nFirstLast</w:t>
      </w:r>
      <w:proofErr w:type="spell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Same Tests"</w:t>
      </w:r>
      <w:r w:rsidR="0068094E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</w:t>
      </w: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);</w:t>
      </w:r>
    </w:p>
    <w:p w:rsidRPr="00062AB5" w:rsidR="00062AB5" w:rsidP="00062AB5" w:rsidRDefault="00062AB5" w14:paraId="3D38F662" w14:textId="7AA2E1B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    </w:t>
      </w:r>
      <w:proofErr w:type="spell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System.out.println</w:t>
      </w:r>
      <w:proofErr w:type="spellEnd"/>
      <w:proofErr w:type="gram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(</w:t>
      </w:r>
      <w:r w:rsidR="0068094E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</w:t>
      </w: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"</w:t>
      </w:r>
      <w:proofErr w:type="gram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===================="</w:t>
      </w:r>
      <w:r w:rsidR="0068094E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</w:t>
      </w: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);</w:t>
      </w:r>
    </w:p>
    <w:p w:rsidRPr="00062AB5" w:rsidR="00062AB5" w:rsidP="00062AB5" w:rsidRDefault="00062AB5" w14:paraId="4D50D90E" w14:textId="4165D4D6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lastRenderedPageBreak/>
        <w:t xml:space="preserve">        </w:t>
      </w:r>
      <w:proofErr w:type="spell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System.out.println</w:t>
      </w:r>
      <w:proofErr w:type="spellEnd"/>
      <w:proofErr w:type="gram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(</w:t>
      </w:r>
      <w:r w:rsidR="0068094E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</w:t>
      </w:r>
      <w:proofErr w:type="spell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arrayToString</w:t>
      </w:r>
      <w:proofErr w:type="spellEnd"/>
      <w:proofErr w:type="gram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(a) + " == " + </w:t>
      </w:r>
      <w:proofErr w:type="spell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firstLastSame</w:t>
      </w:r>
      <w:proofErr w:type="spell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(a)</w:t>
      </w:r>
      <w:r w:rsidR="0068094E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</w:t>
      </w: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);</w:t>
      </w:r>
    </w:p>
    <w:p w:rsidRPr="00062AB5" w:rsidR="00062AB5" w:rsidP="00062AB5" w:rsidRDefault="00062AB5" w14:paraId="31A3C48E" w14:textId="5A81D218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    </w:t>
      </w:r>
      <w:proofErr w:type="spell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System.out.println</w:t>
      </w:r>
      <w:proofErr w:type="spellEnd"/>
      <w:proofErr w:type="gram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(</w:t>
      </w:r>
      <w:r w:rsidR="0068094E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</w:t>
      </w:r>
      <w:proofErr w:type="spell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arrayToString</w:t>
      </w:r>
      <w:proofErr w:type="spellEnd"/>
      <w:proofErr w:type="gram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(b) + " == " + </w:t>
      </w:r>
      <w:proofErr w:type="spell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firstLastSame</w:t>
      </w:r>
      <w:proofErr w:type="spell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(b)</w:t>
      </w:r>
      <w:r w:rsidR="0068094E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</w:t>
      </w: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);</w:t>
      </w:r>
    </w:p>
    <w:p w:rsidRPr="00062AB5" w:rsidR="00062AB5" w:rsidP="00062AB5" w:rsidRDefault="00062AB5" w14:paraId="72B84696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  </w:t>
      </w:r>
    </w:p>
    <w:p w:rsidRPr="00062AB5" w:rsidR="00062AB5" w:rsidP="00062AB5" w:rsidRDefault="00062AB5" w14:paraId="2278E1E1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}   </w:t>
      </w:r>
    </w:p>
    <w:p w:rsidRPr="00062AB5" w:rsidR="00062AB5" w:rsidP="00062AB5" w:rsidRDefault="00062AB5" w14:paraId="127E321C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</w:t>
      </w:r>
    </w:p>
    <w:p w:rsidRPr="00062AB5" w:rsidR="00062AB5" w:rsidP="00062AB5" w:rsidRDefault="00062AB5" w14:paraId="0E550696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public static void question3() {</w:t>
      </w:r>
    </w:p>
    <w:p w:rsidRPr="00062AB5" w:rsidR="00062AB5" w:rsidP="00062AB5" w:rsidRDefault="00062AB5" w14:paraId="6EEA549F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int</w:t>
      </w:r>
      <w:proofErr w:type="spell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[</w:t>
      </w:r>
      <w:proofErr w:type="gram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] a = {1, 2, 3, 1};</w:t>
      </w:r>
    </w:p>
    <w:p w:rsidRPr="00062AB5" w:rsidR="00062AB5" w:rsidP="00062AB5" w:rsidRDefault="00062AB5" w14:paraId="2EBD5771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int</w:t>
      </w:r>
      <w:proofErr w:type="spell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[</w:t>
      </w:r>
      <w:proofErr w:type="gram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] b = {1, 2, 3, 4};</w:t>
      </w:r>
    </w:p>
    <w:p w:rsidRPr="00062AB5" w:rsidR="00062AB5" w:rsidP="00062AB5" w:rsidRDefault="00062AB5" w14:paraId="30D0514F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    </w:t>
      </w:r>
    </w:p>
    <w:p w:rsidRPr="00062AB5" w:rsidR="00062AB5" w:rsidP="00062AB5" w:rsidRDefault="00062AB5" w14:paraId="42CC1393" w14:textId="25DCC6AB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    </w:t>
      </w:r>
      <w:proofErr w:type="spell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System.out.println</w:t>
      </w:r>
      <w:proofErr w:type="spellEnd"/>
      <w:proofErr w:type="gram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(</w:t>
      </w:r>
      <w:r w:rsidR="0068094E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</w:t>
      </w: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"</w:t>
      </w:r>
      <w:proofErr w:type="gram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\</w:t>
      </w:r>
      <w:proofErr w:type="spell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nCount</w:t>
      </w:r>
      <w:proofErr w:type="spell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Below 4"</w:t>
      </w:r>
      <w:r w:rsidR="0068094E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</w:t>
      </w: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);</w:t>
      </w:r>
    </w:p>
    <w:p w:rsidRPr="00062AB5" w:rsidR="00062AB5" w:rsidP="00062AB5" w:rsidRDefault="00062AB5" w14:paraId="2A17BA02" w14:textId="21BE60D8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    </w:t>
      </w:r>
      <w:proofErr w:type="spell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System.out.println</w:t>
      </w:r>
      <w:proofErr w:type="spellEnd"/>
      <w:proofErr w:type="gram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(</w:t>
      </w:r>
      <w:r w:rsidR="0068094E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</w:t>
      </w: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"</w:t>
      </w:r>
      <w:proofErr w:type="gram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============="</w:t>
      </w:r>
      <w:r w:rsidR="0068094E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</w:t>
      </w: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);</w:t>
      </w:r>
    </w:p>
    <w:p w:rsidRPr="00062AB5" w:rsidR="00062AB5" w:rsidP="00062AB5" w:rsidRDefault="00062AB5" w14:paraId="6B479CC4" w14:textId="1F960654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    </w:t>
      </w:r>
      <w:proofErr w:type="spell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System.out.println</w:t>
      </w:r>
      <w:proofErr w:type="spellEnd"/>
      <w:proofErr w:type="gram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(</w:t>
      </w:r>
      <w:r w:rsidR="0068094E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</w:t>
      </w:r>
      <w:proofErr w:type="spell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arrayToString</w:t>
      </w:r>
      <w:proofErr w:type="spellEnd"/>
      <w:proofErr w:type="gram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(a) + " == " + </w:t>
      </w:r>
      <w:proofErr w:type="spell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countBelow</w:t>
      </w:r>
      <w:proofErr w:type="spell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(4, a)</w:t>
      </w:r>
      <w:r w:rsidR="0068094E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</w:t>
      </w: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);</w:t>
      </w:r>
    </w:p>
    <w:p w:rsidRPr="00062AB5" w:rsidR="00062AB5" w:rsidP="00062AB5" w:rsidRDefault="00062AB5" w14:paraId="3555F454" w14:textId="3E8DB024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    </w:t>
      </w:r>
      <w:proofErr w:type="spell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System.out.println</w:t>
      </w:r>
      <w:proofErr w:type="spellEnd"/>
      <w:proofErr w:type="gram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(</w:t>
      </w:r>
      <w:r w:rsidR="0068094E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</w:t>
      </w:r>
      <w:proofErr w:type="spell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arrayToString</w:t>
      </w:r>
      <w:proofErr w:type="spellEnd"/>
      <w:proofErr w:type="gram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(b) + " == " + </w:t>
      </w:r>
      <w:proofErr w:type="spell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countBelow</w:t>
      </w:r>
      <w:proofErr w:type="spell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(4, b)</w:t>
      </w:r>
      <w:r w:rsidR="0068094E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</w:t>
      </w: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);</w:t>
      </w:r>
    </w:p>
    <w:p w:rsidRPr="00062AB5" w:rsidR="00062AB5" w:rsidP="00062AB5" w:rsidRDefault="00062AB5" w14:paraId="3D8B0E5C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}</w:t>
      </w:r>
    </w:p>
    <w:p w:rsidRPr="00062AB5" w:rsidR="00062AB5" w:rsidP="00062AB5" w:rsidRDefault="00062AB5" w14:paraId="1AB2C314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</w:t>
      </w:r>
    </w:p>
    <w:p w:rsidRPr="00062AB5" w:rsidR="00062AB5" w:rsidP="00062AB5" w:rsidRDefault="00062AB5" w14:paraId="56F2A012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public static void question4() {</w:t>
      </w:r>
    </w:p>
    <w:p w:rsidRPr="00062AB5" w:rsidR="00062AB5" w:rsidP="00062AB5" w:rsidRDefault="00062AB5" w14:paraId="34F3A928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int</w:t>
      </w:r>
      <w:proofErr w:type="spell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[</w:t>
      </w:r>
      <w:proofErr w:type="gram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] a = {1, 2, 3, 1};</w:t>
      </w:r>
    </w:p>
    <w:p w:rsidRPr="00062AB5" w:rsidR="00062AB5" w:rsidP="00062AB5" w:rsidRDefault="00062AB5" w14:paraId="02AD3C7A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int</w:t>
      </w:r>
      <w:proofErr w:type="spell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[</w:t>
      </w:r>
      <w:proofErr w:type="gram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] b = {1, 2, 3, 4};</w:t>
      </w:r>
    </w:p>
    <w:p w:rsidRPr="00062AB5" w:rsidR="00062AB5" w:rsidP="00062AB5" w:rsidRDefault="00062AB5" w14:paraId="4AF5B8BC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    </w:t>
      </w:r>
    </w:p>
    <w:p w:rsidRPr="00062AB5" w:rsidR="00062AB5" w:rsidP="00062AB5" w:rsidRDefault="00062AB5" w14:paraId="4FBCE8C7" w14:textId="62EC242A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    </w:t>
      </w:r>
      <w:proofErr w:type="spell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System.out.println</w:t>
      </w:r>
      <w:proofErr w:type="spellEnd"/>
      <w:proofErr w:type="gram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(</w:t>
      </w:r>
      <w:r w:rsidR="0068094E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</w:t>
      </w: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"</w:t>
      </w:r>
      <w:proofErr w:type="gram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\</w:t>
      </w:r>
      <w:proofErr w:type="spell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nInOrder</w:t>
      </w:r>
      <w:proofErr w:type="spell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Tests"</w:t>
      </w:r>
      <w:r w:rsidR="0068094E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</w:t>
      </w: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);</w:t>
      </w:r>
    </w:p>
    <w:p w:rsidRPr="00062AB5" w:rsidR="00062AB5" w:rsidP="00062AB5" w:rsidRDefault="00062AB5" w14:paraId="1D3AFB07" w14:textId="18343BDF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    </w:t>
      </w:r>
      <w:proofErr w:type="spell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System.out.println</w:t>
      </w:r>
      <w:proofErr w:type="spellEnd"/>
      <w:proofErr w:type="gram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(</w:t>
      </w:r>
      <w:r w:rsidR="0068094E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</w:t>
      </w: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"</w:t>
      </w:r>
      <w:proofErr w:type="gram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============="</w:t>
      </w:r>
      <w:r w:rsidR="0068094E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</w:t>
      </w: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);</w:t>
      </w:r>
    </w:p>
    <w:p w:rsidRPr="00062AB5" w:rsidR="00062AB5" w:rsidP="00062AB5" w:rsidRDefault="00062AB5" w14:paraId="7ABD021F" w14:textId="09FDC099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    </w:t>
      </w:r>
      <w:proofErr w:type="spell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System.out.println</w:t>
      </w:r>
      <w:proofErr w:type="spellEnd"/>
      <w:proofErr w:type="gram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(</w:t>
      </w:r>
      <w:r w:rsidR="0068094E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</w:t>
      </w:r>
      <w:proofErr w:type="spell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arrayToString</w:t>
      </w:r>
      <w:proofErr w:type="spellEnd"/>
      <w:proofErr w:type="gram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(a) + "  == " + </w:t>
      </w:r>
      <w:proofErr w:type="spell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inOrder</w:t>
      </w:r>
      <w:proofErr w:type="spell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(a)</w:t>
      </w:r>
      <w:r w:rsidR="0068094E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</w:t>
      </w: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);</w:t>
      </w:r>
    </w:p>
    <w:p w:rsidRPr="00062AB5" w:rsidR="00062AB5" w:rsidP="00062AB5" w:rsidRDefault="00062AB5" w14:paraId="40076383" w14:textId="66D272E3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    </w:t>
      </w:r>
      <w:proofErr w:type="spell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System.out.println</w:t>
      </w:r>
      <w:proofErr w:type="spellEnd"/>
      <w:proofErr w:type="gram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(</w:t>
      </w:r>
      <w:r w:rsidR="0068094E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</w:t>
      </w:r>
      <w:proofErr w:type="spell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arrayToString</w:t>
      </w:r>
      <w:proofErr w:type="spellEnd"/>
      <w:proofErr w:type="gram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(b) + "  == " + </w:t>
      </w:r>
      <w:proofErr w:type="spell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inOrder</w:t>
      </w:r>
      <w:proofErr w:type="spell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(b)</w:t>
      </w:r>
      <w:r w:rsidR="0068094E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</w:t>
      </w: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);</w:t>
      </w:r>
    </w:p>
    <w:p w:rsidRPr="00062AB5" w:rsidR="00062AB5" w:rsidP="00062AB5" w:rsidRDefault="00062AB5" w14:paraId="768162FE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  </w:t>
      </w:r>
    </w:p>
    <w:p w:rsidRPr="00062AB5" w:rsidR="00062AB5" w:rsidP="00062AB5" w:rsidRDefault="00062AB5" w14:paraId="5CBF9246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}</w:t>
      </w:r>
    </w:p>
    <w:p w:rsidRPr="00062AB5" w:rsidR="00062AB5" w:rsidP="00062AB5" w:rsidRDefault="00062AB5" w14:paraId="3C5B65C4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</w:t>
      </w:r>
    </w:p>
    <w:p w:rsidRPr="00062AB5" w:rsidR="00062AB5" w:rsidP="00062AB5" w:rsidRDefault="00062AB5" w14:paraId="195BDDFB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// utility value method that returns an array as a string for printing</w:t>
      </w:r>
    </w:p>
    <w:p w:rsidRPr="00062AB5" w:rsidR="00062AB5" w:rsidP="00062AB5" w:rsidRDefault="00062AB5" w14:paraId="745FAE7D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public static String </w:t>
      </w:r>
      <w:proofErr w:type="spell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arrayToString</w:t>
      </w:r>
      <w:proofErr w:type="spell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(</w:t>
      </w:r>
      <w:proofErr w:type="spellStart"/>
      <w:proofErr w:type="gram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int</w:t>
      </w:r>
      <w:proofErr w:type="spell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[</w:t>
      </w:r>
      <w:proofErr w:type="gram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] data) {</w:t>
      </w:r>
    </w:p>
    <w:p w:rsidRPr="00062AB5" w:rsidR="00062AB5" w:rsidP="00062AB5" w:rsidRDefault="00062AB5" w14:paraId="15B5D61E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    String r = "[ ";</w:t>
      </w:r>
    </w:p>
    <w:p w:rsidRPr="00062AB5" w:rsidR="00062AB5" w:rsidP="00062AB5" w:rsidRDefault="00062AB5" w14:paraId="7BE3F52B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    for (</w:t>
      </w:r>
      <w:proofErr w:type="spell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int</w:t>
      </w:r>
      <w:proofErr w:type="spell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</w:t>
      </w:r>
      <w:proofErr w:type="spell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i</w:t>
      </w:r>
      <w:proofErr w:type="spell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=0; </w:t>
      </w:r>
      <w:proofErr w:type="spell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i</w:t>
      </w:r>
      <w:proofErr w:type="spell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&lt;</w:t>
      </w:r>
      <w:proofErr w:type="spellStart"/>
      <w:proofErr w:type="gram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data.length</w:t>
      </w:r>
      <w:proofErr w:type="spellEnd"/>
      <w:proofErr w:type="gram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; </w:t>
      </w:r>
      <w:proofErr w:type="spell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i</w:t>
      </w:r>
      <w:proofErr w:type="spell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= </w:t>
      </w:r>
      <w:proofErr w:type="spell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i</w:t>
      </w:r>
      <w:proofErr w:type="spell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+ 1) {</w:t>
      </w:r>
    </w:p>
    <w:p w:rsidRPr="00062AB5" w:rsidR="00062AB5" w:rsidP="00062AB5" w:rsidRDefault="00062AB5" w14:paraId="73415C44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         r = r + data[</w:t>
      </w:r>
      <w:proofErr w:type="spellStart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i</w:t>
      </w:r>
      <w:proofErr w:type="spellEnd"/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] + " ";</w:t>
      </w:r>
    </w:p>
    <w:p w:rsidRPr="00062AB5" w:rsidR="00062AB5" w:rsidP="00062AB5" w:rsidRDefault="00062AB5" w14:paraId="2D7DA167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    }</w:t>
      </w:r>
    </w:p>
    <w:p w:rsidRPr="00062AB5" w:rsidR="00062AB5" w:rsidP="00062AB5" w:rsidRDefault="00062AB5" w14:paraId="47A5BA45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    return r + "]";       </w:t>
      </w:r>
    </w:p>
    <w:p w:rsidRPr="00062AB5" w:rsidR="00062AB5" w:rsidP="00062AB5" w:rsidRDefault="00062AB5" w14:paraId="3BE7B857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 }   </w:t>
      </w:r>
    </w:p>
    <w:p w:rsidRPr="00062AB5" w:rsidR="00062AB5" w:rsidP="00062AB5" w:rsidRDefault="00062AB5" w14:paraId="2E89AD26" w14:textId="77777777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 xml:space="preserve">   </w:t>
      </w:r>
    </w:p>
    <w:p w:rsidRPr="00062AB5" w:rsidR="007840F1" w:rsidP="00062AB5" w:rsidRDefault="00062AB5" w14:paraId="3080E68C" w14:textId="72C45761">
      <w:pPr>
        <w:shd w:val="clear" w:color="auto" w:fill="FFFFFF"/>
        <w:rPr>
          <w:rFonts w:ascii="Consolas" w:hAnsi="Consolas" w:cs="Consolas"/>
          <w:color w:val="78797A"/>
          <w:sz w:val="20"/>
          <w:szCs w:val="20"/>
          <w:lang w:eastAsia="en-US"/>
        </w:rPr>
      </w:pPr>
      <w:r w:rsidRPr="00062AB5">
        <w:rPr>
          <w:rFonts w:ascii="Consolas" w:hAnsi="Consolas" w:cs="Consolas"/>
          <w:color w:val="78797A"/>
          <w:sz w:val="20"/>
          <w:szCs w:val="20"/>
          <w:lang w:eastAsia="en-US"/>
        </w:rPr>
        <w:t>}</w:t>
      </w:r>
    </w:p>
    <w:sectPr w:rsidRPr="00062AB5" w:rsidR="007840F1" w:rsidSect="00BE60AE">
      <w:pgSz w:w="11907" w:h="16840" w:orient="portrait" w:code="9"/>
      <w:pgMar w:top="1440" w:right="1797" w:bottom="1440" w:left="179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408F3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E462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5EAAD5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EDEC02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DBCDB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BDC6EF0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5756D2C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EFAE35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20A8269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B494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88F74AA"/>
    <w:multiLevelType w:val="hybridMultilevel"/>
    <w:tmpl w:val="97F8B474"/>
    <w:lvl w:ilvl="0" w:tplc="EA52D4FE">
      <w:start w:val="1"/>
      <w:numFmt w:val="decimal"/>
      <w:lvlText w:val="%1"/>
      <w:lvlJc w:val="left"/>
      <w:pPr>
        <w:tabs>
          <w:tab w:val="num" w:pos="720"/>
        </w:tabs>
        <w:ind w:left="72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1" w15:restartNumberingAfterBreak="0">
    <w:nsid w:val="13C6557E"/>
    <w:multiLevelType w:val="hybridMultilevel"/>
    <w:tmpl w:val="FE1C41F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18616457"/>
    <w:multiLevelType w:val="hybridMultilevel"/>
    <w:tmpl w:val="D0C821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71F0A44"/>
    <w:multiLevelType w:val="hybridMultilevel"/>
    <w:tmpl w:val="7CFEADBC"/>
    <w:lvl w:ilvl="0" w:tplc="8D5A35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CEC03E1"/>
    <w:multiLevelType w:val="hybridMultilevel"/>
    <w:tmpl w:val="F8D81840"/>
    <w:lvl w:ilvl="0" w:tplc="C7324DAE">
      <w:start w:val="1"/>
      <w:numFmt w:val="bullet"/>
      <w:pStyle w:val="LearningOutcomes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1430218"/>
    <w:multiLevelType w:val="multilevel"/>
    <w:tmpl w:val="F6C209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317F1CAA"/>
    <w:multiLevelType w:val="multilevel"/>
    <w:tmpl w:val="B4188AF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39EC59A9"/>
    <w:multiLevelType w:val="hybridMultilevel"/>
    <w:tmpl w:val="5D388156"/>
    <w:lvl w:ilvl="0" w:tplc="80164C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773561C"/>
    <w:multiLevelType w:val="hybridMultilevel"/>
    <w:tmpl w:val="6CD6D580"/>
    <w:lvl w:ilvl="0" w:tplc="E2EE55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9503AE9"/>
    <w:multiLevelType w:val="hybridMultilevel"/>
    <w:tmpl w:val="7CE4D4CE"/>
    <w:lvl w:ilvl="0" w:tplc="AC245E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C0406D0"/>
    <w:multiLevelType w:val="multilevel"/>
    <w:tmpl w:val="4BAC60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621923F9"/>
    <w:multiLevelType w:val="multilevel"/>
    <w:tmpl w:val="B4188AF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6BAC0459"/>
    <w:multiLevelType w:val="hybridMultilevel"/>
    <w:tmpl w:val="A654747E"/>
    <w:lvl w:ilvl="0" w:tplc="4DFEA01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17A36AE"/>
    <w:multiLevelType w:val="hybridMultilevel"/>
    <w:tmpl w:val="7CCC1798"/>
    <w:lvl w:ilvl="0" w:tplc="3468E0C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406633B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 w15:restartNumberingAfterBreak="0">
    <w:nsid w:val="7EA67C8D"/>
    <w:multiLevelType w:val="hybridMultilevel"/>
    <w:tmpl w:val="8A7897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6"/>
  </w:num>
  <w:num w:numId="8">
    <w:abstractNumId w:val="14"/>
  </w:num>
  <w:num w:numId="9">
    <w:abstractNumId w:val="17"/>
  </w:num>
  <w:num w:numId="10">
    <w:abstractNumId w:val="18"/>
  </w:num>
  <w:num w:numId="11">
    <w:abstractNumId w:val="13"/>
  </w:num>
  <w:num w:numId="12">
    <w:abstractNumId w:val="19"/>
  </w:num>
  <w:num w:numId="13">
    <w:abstractNumId w:val="8"/>
    <w:lvlOverride w:ilvl="0">
      <w:startOverride w:val="1"/>
    </w:lvlOverride>
  </w:num>
  <w:num w:numId="14">
    <w:abstractNumId w:val="10"/>
  </w:num>
  <w:num w:numId="15">
    <w:abstractNumId w:val="15"/>
  </w:num>
  <w:num w:numId="16">
    <w:abstractNumId w:val="20"/>
  </w:num>
  <w:num w:numId="17">
    <w:abstractNumId w:val="4"/>
  </w:num>
  <w:num w:numId="18">
    <w:abstractNumId w:val="8"/>
  </w:num>
  <w:num w:numId="19">
    <w:abstractNumId w:val="1"/>
  </w:num>
  <w:num w:numId="20">
    <w:abstractNumId w:val="0"/>
  </w:num>
  <w:num w:numId="21">
    <w:abstractNumId w:val="24"/>
  </w:num>
  <w:num w:numId="22">
    <w:abstractNumId w:val="21"/>
  </w:num>
  <w:num w:numId="23">
    <w:abstractNumId w:val="12"/>
  </w:num>
  <w:num w:numId="24">
    <w:abstractNumId w:val="25"/>
  </w:num>
  <w:num w:numId="25">
    <w:abstractNumId w:val="11"/>
  </w:num>
  <w:num w:numId="26">
    <w:abstractNumId w:val="22"/>
  </w:num>
  <w:num w:numId="27">
    <w:abstractNumId w:val="23"/>
  </w:num>
  <w:numIdMacAtCleanup w:val="1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30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FA"/>
    <w:rsid w:val="00014864"/>
    <w:rsid w:val="0001663E"/>
    <w:rsid w:val="00037B5B"/>
    <w:rsid w:val="0004339E"/>
    <w:rsid w:val="00043EFA"/>
    <w:rsid w:val="0004490D"/>
    <w:rsid w:val="00062AB5"/>
    <w:rsid w:val="00066B71"/>
    <w:rsid w:val="00066F5D"/>
    <w:rsid w:val="000A290B"/>
    <w:rsid w:val="000B3998"/>
    <w:rsid w:val="000C3FE6"/>
    <w:rsid w:val="000C4296"/>
    <w:rsid w:val="000C6E98"/>
    <w:rsid w:val="000D4748"/>
    <w:rsid w:val="000D6D0B"/>
    <w:rsid w:val="000E6211"/>
    <w:rsid w:val="00102ADE"/>
    <w:rsid w:val="0011380C"/>
    <w:rsid w:val="00115F1D"/>
    <w:rsid w:val="00136BD9"/>
    <w:rsid w:val="00145AB5"/>
    <w:rsid w:val="00147018"/>
    <w:rsid w:val="0015091C"/>
    <w:rsid w:val="00151E29"/>
    <w:rsid w:val="001676AE"/>
    <w:rsid w:val="00177418"/>
    <w:rsid w:val="0018133F"/>
    <w:rsid w:val="001B4DB0"/>
    <w:rsid w:val="001C440E"/>
    <w:rsid w:val="001E6D44"/>
    <w:rsid w:val="001F2A0F"/>
    <w:rsid w:val="0020080F"/>
    <w:rsid w:val="0020160E"/>
    <w:rsid w:val="00207927"/>
    <w:rsid w:val="002119FD"/>
    <w:rsid w:val="00211D02"/>
    <w:rsid w:val="0021317A"/>
    <w:rsid w:val="002245BF"/>
    <w:rsid w:val="002306D4"/>
    <w:rsid w:val="00243A4E"/>
    <w:rsid w:val="00252620"/>
    <w:rsid w:val="00280FF8"/>
    <w:rsid w:val="00283CE4"/>
    <w:rsid w:val="0029241C"/>
    <w:rsid w:val="002924A2"/>
    <w:rsid w:val="00292A9E"/>
    <w:rsid w:val="00292CF0"/>
    <w:rsid w:val="00294FA6"/>
    <w:rsid w:val="002A2E9B"/>
    <w:rsid w:val="002B6B91"/>
    <w:rsid w:val="002C3368"/>
    <w:rsid w:val="002D6CD7"/>
    <w:rsid w:val="00311DAB"/>
    <w:rsid w:val="00314391"/>
    <w:rsid w:val="0032790C"/>
    <w:rsid w:val="00362471"/>
    <w:rsid w:val="003631F0"/>
    <w:rsid w:val="00373DF9"/>
    <w:rsid w:val="00380048"/>
    <w:rsid w:val="003859C9"/>
    <w:rsid w:val="003B3CEF"/>
    <w:rsid w:val="003B4293"/>
    <w:rsid w:val="003C3CCD"/>
    <w:rsid w:val="003C534D"/>
    <w:rsid w:val="003D0070"/>
    <w:rsid w:val="003D3F0A"/>
    <w:rsid w:val="003E2AAF"/>
    <w:rsid w:val="00432F37"/>
    <w:rsid w:val="004729FB"/>
    <w:rsid w:val="00485C17"/>
    <w:rsid w:val="004A16C8"/>
    <w:rsid w:val="004A29B4"/>
    <w:rsid w:val="004A59C5"/>
    <w:rsid w:val="004C1AE2"/>
    <w:rsid w:val="004C645C"/>
    <w:rsid w:val="004E5120"/>
    <w:rsid w:val="004F1F97"/>
    <w:rsid w:val="00502F50"/>
    <w:rsid w:val="00510870"/>
    <w:rsid w:val="00524C77"/>
    <w:rsid w:val="00535528"/>
    <w:rsid w:val="00535AC5"/>
    <w:rsid w:val="005364E8"/>
    <w:rsid w:val="00537282"/>
    <w:rsid w:val="00546264"/>
    <w:rsid w:val="005519B8"/>
    <w:rsid w:val="005616AF"/>
    <w:rsid w:val="00565F31"/>
    <w:rsid w:val="00580F07"/>
    <w:rsid w:val="0059304E"/>
    <w:rsid w:val="005A4C42"/>
    <w:rsid w:val="005B1819"/>
    <w:rsid w:val="005B3C20"/>
    <w:rsid w:val="005E26FB"/>
    <w:rsid w:val="00615AF1"/>
    <w:rsid w:val="00615FCE"/>
    <w:rsid w:val="00621AB0"/>
    <w:rsid w:val="0063708F"/>
    <w:rsid w:val="006442A6"/>
    <w:rsid w:val="00653156"/>
    <w:rsid w:val="00665F27"/>
    <w:rsid w:val="00670C50"/>
    <w:rsid w:val="00676B95"/>
    <w:rsid w:val="0068094E"/>
    <w:rsid w:val="006928B0"/>
    <w:rsid w:val="006A4578"/>
    <w:rsid w:val="006C07DF"/>
    <w:rsid w:val="006C23E0"/>
    <w:rsid w:val="006C30FD"/>
    <w:rsid w:val="006E4881"/>
    <w:rsid w:val="006F0A9B"/>
    <w:rsid w:val="00700BF0"/>
    <w:rsid w:val="00706CC5"/>
    <w:rsid w:val="00710F50"/>
    <w:rsid w:val="007122C3"/>
    <w:rsid w:val="00712FC4"/>
    <w:rsid w:val="0072446B"/>
    <w:rsid w:val="0073520C"/>
    <w:rsid w:val="00745AD1"/>
    <w:rsid w:val="00755439"/>
    <w:rsid w:val="00755C07"/>
    <w:rsid w:val="007566EC"/>
    <w:rsid w:val="00761E9E"/>
    <w:rsid w:val="00770542"/>
    <w:rsid w:val="0078130A"/>
    <w:rsid w:val="007840F1"/>
    <w:rsid w:val="00785371"/>
    <w:rsid w:val="007A1632"/>
    <w:rsid w:val="007A280A"/>
    <w:rsid w:val="007A5477"/>
    <w:rsid w:val="007B017B"/>
    <w:rsid w:val="007B7F91"/>
    <w:rsid w:val="007C6325"/>
    <w:rsid w:val="007E64AE"/>
    <w:rsid w:val="007F06A4"/>
    <w:rsid w:val="0080031F"/>
    <w:rsid w:val="0081080E"/>
    <w:rsid w:val="00831BE3"/>
    <w:rsid w:val="0084214F"/>
    <w:rsid w:val="008431F0"/>
    <w:rsid w:val="008507E1"/>
    <w:rsid w:val="00873085"/>
    <w:rsid w:val="00891423"/>
    <w:rsid w:val="008A54ED"/>
    <w:rsid w:val="008D5CAA"/>
    <w:rsid w:val="008E41E4"/>
    <w:rsid w:val="008E4E49"/>
    <w:rsid w:val="0090193C"/>
    <w:rsid w:val="00906C3F"/>
    <w:rsid w:val="009328B2"/>
    <w:rsid w:val="0095460E"/>
    <w:rsid w:val="009548B7"/>
    <w:rsid w:val="009556C9"/>
    <w:rsid w:val="009815A3"/>
    <w:rsid w:val="0099617C"/>
    <w:rsid w:val="009A22DF"/>
    <w:rsid w:val="009A3F2C"/>
    <w:rsid w:val="009B4F58"/>
    <w:rsid w:val="009C224A"/>
    <w:rsid w:val="009C3BE6"/>
    <w:rsid w:val="009E5DBB"/>
    <w:rsid w:val="009F0137"/>
    <w:rsid w:val="009F3642"/>
    <w:rsid w:val="009F7AA9"/>
    <w:rsid w:val="00A004E8"/>
    <w:rsid w:val="00A14FF9"/>
    <w:rsid w:val="00A237D6"/>
    <w:rsid w:val="00A3577F"/>
    <w:rsid w:val="00A421DF"/>
    <w:rsid w:val="00A4360C"/>
    <w:rsid w:val="00A83533"/>
    <w:rsid w:val="00A87832"/>
    <w:rsid w:val="00A87E48"/>
    <w:rsid w:val="00A92D6C"/>
    <w:rsid w:val="00A970F9"/>
    <w:rsid w:val="00AA77C6"/>
    <w:rsid w:val="00AB2910"/>
    <w:rsid w:val="00AB5D2E"/>
    <w:rsid w:val="00AC1114"/>
    <w:rsid w:val="00AC59F5"/>
    <w:rsid w:val="00AD2269"/>
    <w:rsid w:val="00AD698A"/>
    <w:rsid w:val="00AE1B53"/>
    <w:rsid w:val="00AE523A"/>
    <w:rsid w:val="00AE68AE"/>
    <w:rsid w:val="00AF2A92"/>
    <w:rsid w:val="00B112E8"/>
    <w:rsid w:val="00B209FB"/>
    <w:rsid w:val="00B25E5E"/>
    <w:rsid w:val="00B265FA"/>
    <w:rsid w:val="00B33CE4"/>
    <w:rsid w:val="00B424B3"/>
    <w:rsid w:val="00B57BD5"/>
    <w:rsid w:val="00B67035"/>
    <w:rsid w:val="00B72134"/>
    <w:rsid w:val="00B73B9E"/>
    <w:rsid w:val="00B754B0"/>
    <w:rsid w:val="00B80A1E"/>
    <w:rsid w:val="00B97C8A"/>
    <w:rsid w:val="00BA0687"/>
    <w:rsid w:val="00BB00C8"/>
    <w:rsid w:val="00BB4044"/>
    <w:rsid w:val="00BD1757"/>
    <w:rsid w:val="00BD3AEE"/>
    <w:rsid w:val="00BE3623"/>
    <w:rsid w:val="00BE60AE"/>
    <w:rsid w:val="00BF0DD6"/>
    <w:rsid w:val="00C100EC"/>
    <w:rsid w:val="00C12494"/>
    <w:rsid w:val="00C30C5C"/>
    <w:rsid w:val="00C32A0E"/>
    <w:rsid w:val="00C5339E"/>
    <w:rsid w:val="00C61E0B"/>
    <w:rsid w:val="00C62E7A"/>
    <w:rsid w:val="00C66E9C"/>
    <w:rsid w:val="00C75BF2"/>
    <w:rsid w:val="00C773F3"/>
    <w:rsid w:val="00C80F17"/>
    <w:rsid w:val="00C924D7"/>
    <w:rsid w:val="00C93E0B"/>
    <w:rsid w:val="00C94079"/>
    <w:rsid w:val="00CA29EE"/>
    <w:rsid w:val="00CB5002"/>
    <w:rsid w:val="00CC297A"/>
    <w:rsid w:val="00CC4502"/>
    <w:rsid w:val="00D11985"/>
    <w:rsid w:val="00D17D63"/>
    <w:rsid w:val="00D25252"/>
    <w:rsid w:val="00D26B62"/>
    <w:rsid w:val="00D32E6E"/>
    <w:rsid w:val="00D4511A"/>
    <w:rsid w:val="00D52862"/>
    <w:rsid w:val="00D75EE9"/>
    <w:rsid w:val="00D803E8"/>
    <w:rsid w:val="00D82854"/>
    <w:rsid w:val="00D92D31"/>
    <w:rsid w:val="00D95293"/>
    <w:rsid w:val="00DC373F"/>
    <w:rsid w:val="00DC68E2"/>
    <w:rsid w:val="00DD3ED3"/>
    <w:rsid w:val="00DE58B5"/>
    <w:rsid w:val="00DF4321"/>
    <w:rsid w:val="00E07F30"/>
    <w:rsid w:val="00E21B5D"/>
    <w:rsid w:val="00E45D5D"/>
    <w:rsid w:val="00E75B19"/>
    <w:rsid w:val="00E832CB"/>
    <w:rsid w:val="00E922A8"/>
    <w:rsid w:val="00E92BC2"/>
    <w:rsid w:val="00E948F4"/>
    <w:rsid w:val="00EB74AE"/>
    <w:rsid w:val="00EC4999"/>
    <w:rsid w:val="00EE11FF"/>
    <w:rsid w:val="00EE5631"/>
    <w:rsid w:val="00F00BDC"/>
    <w:rsid w:val="00F205A0"/>
    <w:rsid w:val="00F221C3"/>
    <w:rsid w:val="00F32C1F"/>
    <w:rsid w:val="00F404A8"/>
    <w:rsid w:val="00F46111"/>
    <w:rsid w:val="00F4651E"/>
    <w:rsid w:val="00F616AA"/>
    <w:rsid w:val="00F6348B"/>
    <w:rsid w:val="00F7383A"/>
    <w:rsid w:val="00F80D19"/>
    <w:rsid w:val="00F877AA"/>
    <w:rsid w:val="00FA7912"/>
    <w:rsid w:val="00FB0106"/>
    <w:rsid w:val="00FB158E"/>
    <w:rsid w:val="00FB3C71"/>
    <w:rsid w:val="00FB4980"/>
    <w:rsid w:val="00FC46A9"/>
    <w:rsid w:val="00FC5AB6"/>
    <w:rsid w:val="00FC7031"/>
    <w:rsid w:val="00FD623E"/>
    <w:rsid w:val="00FE163E"/>
    <w:rsid w:val="00FF69A3"/>
    <w:rsid w:val="00FF7DE9"/>
    <w:rsid w:val="1D1C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39E22F"/>
  <w14:defaultImageDpi w14:val="32767"/>
  <w15:chartTrackingRefBased/>
  <w15:docId w15:val="{36485DE6-9CF5-4046-BD2B-92365001A5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 w:semiHidden="1" w:unhideWhenUsed="1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styleId="Normal" w:default="1">
    <w:name w:val="Normal"/>
    <w:qFormat/>
    <w:rsid w:val="00A421DF"/>
    <w:rPr>
      <w:rFonts w:ascii="Garamond" w:hAnsi="Garamond"/>
      <w:sz w:val="24"/>
      <w:szCs w:val="24"/>
      <w:lang w:eastAsia="en-GB"/>
    </w:rPr>
  </w:style>
  <w:style w:type="paragraph" w:styleId="Heading1">
    <w:name w:val="heading 1"/>
    <w:basedOn w:val="Normal"/>
    <w:next w:val="BodyTextIndent"/>
    <w:qFormat/>
    <w:rsid w:val="00A421DF"/>
    <w:pPr>
      <w:keepNext/>
      <w:numPr>
        <w:numId w:val="7"/>
      </w:numPr>
      <w:pBdr>
        <w:top w:val="single" w:color="auto" w:sz="4" w:space="1"/>
        <w:bottom w:val="single" w:color="auto" w:sz="4" w:space="1"/>
      </w:pBdr>
      <w:spacing w:before="240" w:after="60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421DF"/>
    <w:pPr>
      <w:keepNext/>
      <w:numPr>
        <w:ilvl w:val="1"/>
        <w:numId w:val="7"/>
      </w:numPr>
      <w:pBdr>
        <w:bottom w:val="single" w:color="auto" w:sz="4" w:space="1"/>
      </w:pBd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BodyText"/>
    <w:qFormat/>
    <w:rsid w:val="00A421DF"/>
    <w:pPr>
      <w:keepNext/>
      <w:numPr>
        <w:ilvl w:val="2"/>
        <w:numId w:val="7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A421DF"/>
    <w:pPr>
      <w:keepNext/>
      <w:numPr>
        <w:ilvl w:val="3"/>
        <w:numId w:val="7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A421DF"/>
    <w:pPr>
      <w:numPr>
        <w:ilvl w:val="4"/>
        <w:numId w:val="7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A421DF"/>
    <w:pPr>
      <w:numPr>
        <w:ilvl w:val="5"/>
        <w:numId w:val="7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A421DF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421DF"/>
    <w:pPr>
      <w:numPr>
        <w:ilvl w:val="7"/>
        <w:numId w:val="7"/>
      </w:numPr>
      <w:spacing w:before="240" w:after="60"/>
      <w:outlineLvl w:val="7"/>
    </w:pPr>
    <w:rPr>
      <w:iCs/>
    </w:rPr>
  </w:style>
  <w:style w:type="paragraph" w:styleId="Heading9">
    <w:name w:val="heading 9"/>
    <w:basedOn w:val="Normal"/>
    <w:next w:val="Normal"/>
    <w:qFormat/>
    <w:rsid w:val="00A421DF"/>
    <w:pPr>
      <w:numPr>
        <w:ilvl w:val="8"/>
        <w:numId w:val="7"/>
      </w:numPr>
      <w:spacing w:before="240" w:after="60"/>
      <w:outlineLvl w:val="8"/>
    </w:pPr>
    <w:rPr>
      <w:rFonts w:cs="Arial"/>
      <w:sz w:val="20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rsid w:val="00A421DF"/>
    <w:pPr>
      <w:numPr>
        <w:numId w:val="1"/>
      </w:numPr>
      <w:ind w:left="720"/>
    </w:pPr>
  </w:style>
  <w:style w:type="paragraph" w:styleId="Code" w:customStyle="1">
    <w:name w:val="Code"/>
    <w:basedOn w:val="Normal"/>
    <w:rsid w:val="00A421DF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rFonts w:ascii="Courier New" w:hAnsi="Courier New"/>
      <w:color w:val="800000"/>
      <w:sz w:val="20"/>
      <w:szCs w:val="20"/>
    </w:rPr>
  </w:style>
  <w:style w:type="character" w:styleId="Heading2Char" w:customStyle="1">
    <w:name w:val="Heading 2 Char"/>
    <w:link w:val="Heading2"/>
    <w:rsid w:val="00B25E5E"/>
    <w:rPr>
      <w:rFonts w:ascii="Garamond" w:hAnsi="Garamond" w:cs="Arial"/>
      <w:b/>
      <w:bCs/>
      <w:iCs/>
      <w:sz w:val="28"/>
      <w:szCs w:val="28"/>
      <w:lang w:val="en-GB" w:eastAsia="en-GB" w:bidi="ar-SA"/>
    </w:rPr>
  </w:style>
  <w:style w:type="paragraph" w:styleId="Footer">
    <w:name w:val="footer"/>
    <w:basedOn w:val="Normal"/>
    <w:rsid w:val="00A421D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421DF"/>
    <w:rPr>
      <w:rFonts w:ascii="Tahoma" w:hAnsi="Tahoma" w:cs="Tahoma"/>
      <w:sz w:val="16"/>
      <w:szCs w:val="16"/>
    </w:rPr>
  </w:style>
  <w:style w:type="paragraph" w:styleId="ListBullet2">
    <w:name w:val="List Bullet 2"/>
    <w:basedOn w:val="Normal"/>
    <w:rsid w:val="00A421DF"/>
    <w:pPr>
      <w:numPr>
        <w:numId w:val="2"/>
      </w:numPr>
    </w:pPr>
  </w:style>
  <w:style w:type="paragraph" w:styleId="ListBullet3">
    <w:name w:val="List Bullet 3"/>
    <w:basedOn w:val="Normal"/>
    <w:rsid w:val="00A421DF"/>
    <w:pPr>
      <w:numPr>
        <w:numId w:val="3"/>
      </w:numPr>
    </w:pPr>
  </w:style>
  <w:style w:type="paragraph" w:styleId="ListBullet4">
    <w:name w:val="List Bullet 4"/>
    <w:basedOn w:val="Normal"/>
    <w:rsid w:val="00A421DF"/>
    <w:pPr>
      <w:numPr>
        <w:numId w:val="4"/>
      </w:numPr>
    </w:pPr>
  </w:style>
  <w:style w:type="paragraph" w:styleId="List">
    <w:name w:val="List"/>
    <w:basedOn w:val="BodyTextIndent"/>
    <w:rsid w:val="00A421DF"/>
    <w:pPr>
      <w:ind w:hanging="283"/>
    </w:pPr>
  </w:style>
  <w:style w:type="paragraph" w:styleId="List2">
    <w:name w:val="List 2"/>
    <w:basedOn w:val="BodyTextIndent"/>
    <w:rsid w:val="00A421DF"/>
    <w:pPr>
      <w:ind w:left="566" w:hanging="283"/>
    </w:pPr>
  </w:style>
  <w:style w:type="paragraph" w:styleId="List3">
    <w:name w:val="List 3"/>
    <w:basedOn w:val="Normal"/>
    <w:rsid w:val="00A421DF"/>
    <w:pPr>
      <w:ind w:left="849" w:hanging="283"/>
    </w:pPr>
  </w:style>
  <w:style w:type="paragraph" w:styleId="List4">
    <w:name w:val="List 4"/>
    <w:basedOn w:val="Normal"/>
    <w:rsid w:val="00A421DF"/>
    <w:pPr>
      <w:ind w:left="1132" w:hanging="283"/>
    </w:pPr>
  </w:style>
  <w:style w:type="paragraph" w:styleId="ListNumber">
    <w:name w:val="List Number"/>
    <w:basedOn w:val="Normal"/>
    <w:rsid w:val="00A421DF"/>
    <w:pPr>
      <w:numPr>
        <w:numId w:val="13"/>
      </w:numPr>
    </w:pPr>
  </w:style>
  <w:style w:type="paragraph" w:styleId="ListNumber2">
    <w:name w:val="List Number 2"/>
    <w:basedOn w:val="Normal"/>
    <w:rsid w:val="00A421DF"/>
    <w:pPr>
      <w:numPr>
        <w:numId w:val="5"/>
      </w:numPr>
    </w:pPr>
  </w:style>
  <w:style w:type="paragraph" w:styleId="ListNumber3">
    <w:name w:val="List Number 3"/>
    <w:basedOn w:val="Normal"/>
    <w:rsid w:val="00A421DF"/>
    <w:pPr>
      <w:numPr>
        <w:numId w:val="6"/>
      </w:numPr>
    </w:pPr>
  </w:style>
  <w:style w:type="paragraph" w:styleId="BodyText">
    <w:name w:val="Body Text"/>
    <w:basedOn w:val="Normal"/>
    <w:rsid w:val="00A421DF"/>
    <w:pPr>
      <w:spacing w:after="120"/>
    </w:pPr>
  </w:style>
  <w:style w:type="paragraph" w:styleId="BodyTextIndent">
    <w:name w:val="Body Text Indent"/>
    <w:basedOn w:val="Normal"/>
    <w:rsid w:val="00A421DF"/>
    <w:pPr>
      <w:spacing w:after="120"/>
      <w:ind w:left="283"/>
    </w:pPr>
  </w:style>
  <w:style w:type="paragraph" w:styleId="ColorfulGrid-Accent11" w:customStyle="1">
    <w:name w:val="Colorful Grid - Accent 11"/>
    <w:basedOn w:val="Normal"/>
    <w:qFormat/>
    <w:rsid w:val="00A421DF"/>
    <w:pPr>
      <w:framePr w:wrap="around" w:hAnchor="text" w:vAnchor="text" w:y="1"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F3F3F3"/>
    </w:pPr>
  </w:style>
  <w:style w:type="paragraph" w:styleId="NormalIndent">
    <w:name w:val="Normal Indent"/>
    <w:basedOn w:val="Normal"/>
    <w:rsid w:val="00A14FF9"/>
    <w:pPr>
      <w:ind w:left="720"/>
    </w:pPr>
  </w:style>
  <w:style w:type="paragraph" w:styleId="LearningOutcomes" w:customStyle="1">
    <w:name w:val="Learning Outcomes"/>
    <w:basedOn w:val="BodyText"/>
    <w:next w:val="BodyText"/>
    <w:rsid w:val="00A421DF"/>
    <w:pPr>
      <w:numPr>
        <w:numId w:val="8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sz w:val="22"/>
    </w:rPr>
  </w:style>
  <w:style w:type="table" w:styleId="TableGrid">
    <w:name w:val="Table Grid"/>
    <w:basedOn w:val="TableNormal"/>
    <w:rsid w:val="00A421D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rsid w:val="009B4F58"/>
    <w:pPr>
      <w:spacing w:before="100" w:beforeAutospacing="1" w:after="100" w:afterAutospacing="1"/>
    </w:pPr>
    <w:rPr>
      <w:rFonts w:ascii="Times New Roman" w:hAnsi="Times New Roman"/>
      <w:color w:val="000000"/>
    </w:rPr>
  </w:style>
  <w:style w:type="character" w:styleId="HTMLTypewriter">
    <w:name w:val="HTML Typewriter"/>
    <w:rsid w:val="009B4F58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rsid w:val="009B4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rsid w:val="006C07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47"/>
    <w:rsid w:val="006C0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1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4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9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0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6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6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3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2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aiden\Application%20Data\Microsoft\Templates\No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C:\Documents and Settings\aiden\Application Data\Microsoft\Templates\Notes.dot</ap:Template>
  <ap:Application>Microsoft Office Word</ap:Application>
  <ap:DocSecurity>0</ap:DocSecurity>
  <ap:ScaleCrop>false</ap:ScaleCrop>
  <ap:Company>NA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1</dc:title>
  <dc:subject/>
  <dc:creator>System Administrator</dc:creator>
  <keywords/>
  <dc:description/>
  <lastModifiedBy>Quinn Reilly</lastModifiedBy>
  <revision>72</revision>
  <lastPrinted>2006-11-23T15:23:00.0000000Z</lastPrinted>
  <dcterms:created xsi:type="dcterms:W3CDTF">2018-11-30T14:44:00.0000000Z</dcterms:created>
  <dcterms:modified xsi:type="dcterms:W3CDTF">2018-12-11T11:20:12.5547622Z</dcterms:modified>
</coreProperties>
</file>